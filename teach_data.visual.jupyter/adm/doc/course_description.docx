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10" w:type="dxa"/>
        <w:jc w:val="left"/>
        <w:tblInd w:w="18" w:type="dxa"/>
        <w:tblBorders>
          <w:bottom w:val="single" w:sz="4" w:space="0" w:color="C0C0C0"/>
          <w:insideH w:val="single" w:sz="4" w:space="0" w:color="C0C0C0"/>
        </w:tblBorders>
        <w:tblCellMar>
          <w:top w:w="0" w:type="dxa"/>
          <w:left w:w="113" w:type="dxa"/>
          <w:bottom w:w="0" w:type="dxa"/>
          <w:right w:w="108" w:type="dxa"/>
        </w:tblCellMar>
        <w:tblLook w:noVBand="0" w:val="01e0" w:noHBand="0" w:lastColumn="1" w:firstColumn="1" w:lastRow="1" w:firstRow="1"/>
      </w:tblPr>
      <w:tblGrid>
        <w:gridCol w:w="9810"/>
      </w:tblGrid>
      <w:tr>
        <w:trPr>
          <w:trHeight w:val="75" w:hRule="atLeast"/>
        </w:trPr>
        <w:tc>
          <w:tcPr>
            <w:tcW w:w="9810" w:type="dxa"/>
            <w:tcBorders>
              <w:bottom w:val="single" w:sz="4" w:space="0" w:color="C0C0C0"/>
              <w:insideH w:val="single" w:sz="4" w:space="0" w:color="C0C0C0"/>
            </w:tcBorders>
            <w:shd w:fill="auto" w:val="clear"/>
          </w:tcPr>
          <w:p>
            <w:pPr>
              <w:pStyle w:val="Normal"/>
              <w:spacing w:before="40" w:after="40"/>
              <w:jc w:val="center"/>
              <w:rPr>
                <w:sz w:val="28"/>
                <w:szCs w:val="28"/>
              </w:rPr>
            </w:pPr>
            <w:r>
              <w:rPr>
                <w:sz w:val="28"/>
                <w:szCs w:val="28"/>
              </w:rPr>
              <w:t>Skabelon kursusbeskrivelse</w:t>
            </w:r>
          </w:p>
          <w:p>
            <w:pPr>
              <w:pStyle w:val="Normal"/>
              <w:spacing w:before="40" w:after="40"/>
              <w:jc w:val="center"/>
              <w:rPr/>
            </w:pPr>
            <w:r>
              <w:rPr/>
            </w:r>
          </w:p>
        </w:tc>
      </w:tr>
      <w:tr>
        <w:trPr>
          <w:trHeight w:val="7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vAlign w:val="center"/>
          </w:tcPr>
          <w:p>
            <w:pPr>
              <w:pStyle w:val="Allcaps"/>
              <w:spacing w:before="40" w:after="40"/>
              <w:rPr>
                <w:b/>
                <w:b/>
              </w:rPr>
            </w:pPr>
            <w:r>
              <w:rPr>
                <w:b/>
              </w:rPr>
              <w:t>overskrift</w:t>
            </w:r>
          </w:p>
        </w:tc>
      </w:tr>
      <w:tr>
        <w:trPr>
          <w:trHeight w:val="412"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BulletedList"/>
              <w:numPr>
                <w:ilvl w:val="0"/>
                <w:numId w:val="0"/>
              </w:numPr>
              <w:spacing w:before="120" w:after="240"/>
              <w:rPr/>
            </w:pPr>
            <w:r>
              <w:fldChar w:fldCharType="begin">
                <w:ffData>
                  <w:name w:val="__Fieldmark__36_318078615"/>
                  <w:enabled/>
                  <w:calcOnExit w:val="0"/>
                </w:ffData>
              </w:fldChar>
            </w:r>
            <w:r>
              <w:rPr>
                <w:sz w:val="22"/>
              </w:rPr>
              <w:instrText> FORMTEXT </w:instrText>
            </w:r>
            <w:r>
              <w:rPr>
                <w:sz w:val="22"/>
              </w:rPr>
              <w:fldChar w:fldCharType="separate"/>
            </w:r>
            <w:bookmarkStart w:id="0" w:name="__Fieldmark__15_4129574086"/>
            <w:bookmarkStart w:id="1" w:name="__Fieldmark__36_318078615"/>
            <w:bookmarkStart w:id="2" w:name="Tekst1"/>
            <w:bookmarkStart w:id="3" w:name="__Fieldmark__18_796931567"/>
            <w:bookmarkStart w:id="4" w:name="__Fieldmark__30_2765713393"/>
            <w:bookmarkStart w:id="5" w:name="Tekst111"/>
            <w:bookmarkStart w:id="6" w:name="__Fieldmark__24_3591522458"/>
            <w:bookmarkStart w:id="7" w:name="__Fieldmark__36_318078615"/>
            <w:bookmarkEnd w:id="0"/>
            <w:bookmarkEnd w:id="2"/>
            <w:bookmarkEnd w:id="3"/>
            <w:bookmarkEnd w:id="4"/>
            <w:bookmarkEnd w:id="6"/>
            <w:bookmarkEnd w:id="7"/>
            <w:r>
              <w:rPr>
                <w:sz w:val="22"/>
              </w:rPr>
              <w:t>Data Processing and Visualization with Jupyter Notebook     </w:t>
            </w:r>
            <w:bookmarkStart w:id="8" w:name="__Fieldmark__15_41295740861"/>
            <w:bookmarkStart w:id="9" w:name="__Fieldmark__30_27657133931"/>
            <w:bookmarkStart w:id="10" w:name="__Fieldmark__18_7969315671"/>
            <w:bookmarkStart w:id="11" w:name="Tekst11"/>
            <w:bookmarkStart w:id="12" w:name="__Fieldmark__24_35915224581"/>
            <w:bookmarkStart w:id="13" w:name="__Fieldmark__36_318078615"/>
            <w:bookmarkEnd w:id="8"/>
            <w:bookmarkEnd w:id="9"/>
            <w:bookmarkEnd w:id="10"/>
            <w:bookmarkEnd w:id="11"/>
            <w:bookmarkEnd w:id="12"/>
            <w:bookmarkEnd w:id="13"/>
            <w:r>
              <w:rPr/>
            </w:r>
            <w:r>
              <w:rPr/>
              <w:fldChar w:fldCharType="end"/>
            </w:r>
            <w:bookmarkEnd w:id="5"/>
          </w:p>
        </w:tc>
      </w:tr>
      <w:tr>
        <w:trPr>
          <w:trHeight w:val="7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vAlign w:val="center"/>
          </w:tcPr>
          <w:p>
            <w:pPr>
              <w:pStyle w:val="Allcaps"/>
              <w:spacing w:before="40" w:after="40"/>
              <w:rPr>
                <w:b/>
                <w:b/>
              </w:rPr>
            </w:pPr>
            <w:r>
              <w:rPr>
                <w:b/>
              </w:rPr>
              <w:t>start</w:t>
            </w:r>
          </w:p>
        </w:tc>
      </w:tr>
      <w:tr>
        <w:trPr>
          <w:trHeight w:val="55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BulletedList"/>
              <w:numPr>
                <w:ilvl w:val="0"/>
                <w:numId w:val="0"/>
              </w:numPr>
              <w:tabs>
                <w:tab w:val="left" w:pos="2838" w:leader="none"/>
                <w:tab w:val="left" w:pos="3252" w:leader="none"/>
              </w:tabs>
              <w:spacing w:before="120" w:after="240"/>
              <w:rPr/>
            </w:pPr>
            <w:r>
              <w:rPr/>
              <w:t>Dato:</w:t>
            </w:r>
            <w:r>
              <w:rPr>
                <w:sz w:val="22"/>
              </w:rPr>
              <w:t xml:space="preserve"> </w:t>
            </w:r>
            <w:r>
              <w:fldChar w:fldCharType="begin">
                <w:ffData>
                  <w:name w:val="__Fieldmark__75_318078615"/>
                  <w:enabled/>
                  <w:calcOnExit w:val="0"/>
                </w:ffData>
              </w:fldChar>
            </w:r>
            <w:r>
              <w:rPr>
                <w:sz w:val="22"/>
              </w:rPr>
              <w:instrText> FORMTEXT </w:instrText>
            </w:r>
            <w:r>
              <w:rPr>
                <w:sz w:val="22"/>
              </w:rPr>
              <w:fldChar w:fldCharType="separate"/>
            </w:r>
            <w:bookmarkStart w:id="14" w:name="__Fieldmark__51_3591522458"/>
            <w:bookmarkStart w:id="15" w:name="__Fieldmark__30_4129574086"/>
            <w:bookmarkStart w:id="16" w:name="__Fieldmark__63_2765713393"/>
            <w:bookmarkStart w:id="17" w:name="__Fieldmark__21_674475961"/>
            <w:bookmarkStart w:id="18" w:name="__Fieldmark__39_796931567"/>
            <w:bookmarkStart w:id="19" w:name="__Fieldmark__75_318078615"/>
            <w:bookmarkStart w:id="20" w:name="__Fieldmark__75_318078615"/>
            <w:bookmarkEnd w:id="14"/>
            <w:bookmarkEnd w:id="15"/>
            <w:bookmarkEnd w:id="16"/>
            <w:bookmarkEnd w:id="17"/>
            <w:bookmarkEnd w:id="18"/>
            <w:bookmarkEnd w:id="20"/>
            <w:r>
              <w:rPr>
                <w:sz w:val="22"/>
              </w:rPr>
              <w:t>30/01/2019</w:t>
            </w:r>
            <w:bookmarkStart w:id="21" w:name="__Fieldmark__30_41295740861"/>
            <w:bookmarkStart w:id="22" w:name="__Fieldmark__39_7969315671"/>
            <w:bookmarkStart w:id="23" w:name="__Fieldmark__21_6744759611"/>
            <w:bookmarkStart w:id="24" w:name="__Fieldmark__51_35915224581"/>
            <w:bookmarkStart w:id="25" w:name="__Fieldmark__63_27657133931"/>
            <w:bookmarkStart w:id="26" w:name="__Fieldmark__75_318078615"/>
            <w:bookmarkEnd w:id="21"/>
            <w:bookmarkEnd w:id="22"/>
            <w:bookmarkEnd w:id="23"/>
            <w:bookmarkEnd w:id="24"/>
            <w:bookmarkEnd w:id="25"/>
            <w:bookmarkEnd w:id="26"/>
            <w:r>
              <w:rPr/>
            </w:r>
            <w:r>
              <w:rPr/>
              <w:fldChar w:fldCharType="end"/>
            </w:r>
            <w:r>
              <w:rPr/>
              <w:t xml:space="preserve"> Kl.</w:t>
            </w:r>
            <w:r>
              <w:rPr>
                <w:sz w:val="22"/>
              </w:rPr>
              <w:t xml:space="preserve"> </w:t>
            </w:r>
            <w:r>
              <w:fldChar w:fldCharType="begin">
                <w:ffData>
                  <w:name w:val="__Fieldmark__111_318078615"/>
                  <w:enabled/>
                  <w:calcOnExit w:val="0"/>
                </w:ffData>
              </w:fldChar>
            </w:r>
            <w:r>
              <w:rPr>
                <w:sz w:val="22"/>
              </w:rPr>
              <w:instrText> FORMTEXT </w:instrText>
            </w:r>
            <w:r>
              <w:rPr>
                <w:sz w:val="22"/>
              </w:rPr>
              <w:fldChar w:fldCharType="separate"/>
            </w:r>
            <w:bookmarkStart w:id="27" w:name="__Fieldmark__75_3591522458"/>
            <w:bookmarkStart w:id="28" w:name="__Fieldmark__93_2765713393"/>
            <w:bookmarkStart w:id="29" w:name="__Fieldmark__111_318078615"/>
            <w:bookmarkStart w:id="30" w:name="__Fieldmark__44_4129574086"/>
            <w:bookmarkStart w:id="31" w:name="__Fieldmark__31_674475961"/>
            <w:bookmarkStart w:id="32" w:name="__Fieldmark__57_796931567"/>
            <w:bookmarkStart w:id="33" w:name="__Fieldmark__111_318078615"/>
            <w:bookmarkEnd w:id="27"/>
            <w:bookmarkEnd w:id="28"/>
            <w:bookmarkEnd w:id="30"/>
            <w:bookmarkEnd w:id="31"/>
            <w:bookmarkEnd w:id="32"/>
            <w:bookmarkEnd w:id="33"/>
            <w:r>
              <w:rPr>
                <w:sz w:val="22"/>
              </w:rPr>
              <w:t>   9.00  </w:t>
            </w:r>
            <w:bookmarkStart w:id="34" w:name="__Fieldmark__31_6744759611"/>
            <w:bookmarkStart w:id="35" w:name="__Fieldmark__75_35915224581"/>
            <w:bookmarkStart w:id="36" w:name="__Fieldmark__44_41295740861"/>
            <w:bookmarkStart w:id="37" w:name="__Fieldmark__93_27657133931"/>
            <w:bookmarkStart w:id="38" w:name="__Fieldmark__57_7969315671"/>
            <w:bookmarkStart w:id="39" w:name="__Fieldmark__111_318078615"/>
            <w:bookmarkEnd w:id="34"/>
            <w:bookmarkEnd w:id="35"/>
            <w:bookmarkEnd w:id="36"/>
            <w:bookmarkEnd w:id="37"/>
            <w:bookmarkEnd w:id="38"/>
            <w:bookmarkEnd w:id="39"/>
            <w:r>
              <w:rPr/>
            </w:r>
            <w:r>
              <w:rPr/>
              <w:fldChar w:fldCharType="end"/>
            </w:r>
            <w:r>
              <w:rPr/>
              <w:tab/>
            </w:r>
          </w:p>
        </w:tc>
      </w:tr>
      <w:tr>
        <w:trPr>
          <w:trHeight w:val="7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vAlign w:val="center"/>
          </w:tcPr>
          <w:p>
            <w:pPr>
              <w:pStyle w:val="Allcaps"/>
              <w:spacing w:before="40" w:after="40"/>
              <w:rPr>
                <w:b/>
                <w:b/>
              </w:rPr>
            </w:pPr>
            <w:r>
              <w:rPr>
                <w:b/>
              </w:rPr>
              <w:t>Slut</w:t>
            </w:r>
          </w:p>
        </w:tc>
      </w:tr>
      <w:tr>
        <w:trPr>
          <w:trHeight w:val="55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BulletedList"/>
              <w:numPr>
                <w:ilvl w:val="0"/>
                <w:numId w:val="0"/>
              </w:numPr>
              <w:spacing w:before="120" w:after="240"/>
              <w:rPr/>
            </w:pPr>
            <w:r>
              <w:rPr/>
              <w:t xml:space="preserve">Dato: </w:t>
            </w:r>
            <w:r>
              <w:fldChar w:fldCharType="begin">
                <w:ffData>
                  <w:name w:val="__Fieldmark__149_318078615"/>
                  <w:enabled/>
                  <w:calcOnExit w:val="0"/>
                </w:ffData>
              </w:fldChar>
            </w:r>
            <w:r>
              <w:rPr/>
              <w:instrText> FORMTEXT </w:instrText>
            </w:r>
            <w:r>
              <w:rPr/>
              <w:fldChar w:fldCharType="separate"/>
            </w:r>
            <w:bookmarkStart w:id="40" w:name="__Fieldmark__149_318078615"/>
            <w:bookmarkStart w:id="41" w:name="__Fieldmark__101_3591522458"/>
            <w:bookmarkStart w:id="42" w:name="__Fieldmark__77_796931567"/>
            <w:bookmarkStart w:id="43" w:name="__Fieldmark__58_4129574086"/>
            <w:bookmarkStart w:id="44" w:name="__Fieldmark__43_674475961"/>
            <w:bookmarkStart w:id="45" w:name="__Fieldmark__125_2765713393"/>
            <w:bookmarkStart w:id="46" w:name="__Fieldmark__149_318078615"/>
            <w:bookmarkEnd w:id="41"/>
            <w:bookmarkEnd w:id="42"/>
            <w:bookmarkEnd w:id="43"/>
            <w:bookmarkEnd w:id="44"/>
            <w:bookmarkEnd w:id="45"/>
            <w:bookmarkEnd w:id="46"/>
            <w:r>
              <w:rPr/>
              <w:t>30/01/2019</w:t>
            </w:r>
            <w:bookmarkStart w:id="47" w:name="__Fieldmark__77_7969315671"/>
            <w:bookmarkStart w:id="48" w:name="__Fieldmark__43_6744759611"/>
            <w:bookmarkStart w:id="49" w:name="__Fieldmark__125_27657133931"/>
            <w:bookmarkStart w:id="50" w:name="__Fieldmark__101_35915224581"/>
            <w:bookmarkStart w:id="51" w:name="__Fieldmark__58_41295740861"/>
            <w:bookmarkStart w:id="52" w:name="__Fieldmark__149_318078615"/>
            <w:bookmarkEnd w:id="47"/>
            <w:bookmarkEnd w:id="48"/>
            <w:bookmarkEnd w:id="49"/>
            <w:bookmarkEnd w:id="50"/>
            <w:bookmarkEnd w:id="51"/>
            <w:bookmarkEnd w:id="52"/>
            <w:r>
              <w:rPr/>
            </w:r>
            <w:r>
              <w:rPr/>
              <w:fldChar w:fldCharType="end"/>
            </w:r>
            <w:r>
              <w:fldChar w:fldCharType="begin">
                <w:ffData>
                  <w:name w:val="__Fieldmark__183_318078615"/>
                  <w:enabled/>
                  <w:calcOnExit w:val="0"/>
                </w:ffData>
              </w:fldChar>
            </w:r>
            <w:r>
              <w:rPr/>
              <w:instrText> FORMTEXT </w:instrText>
            </w:r>
            <w:r>
              <w:rPr/>
              <w:fldChar w:fldCharType="separate"/>
            </w:r>
            <w:bookmarkStart w:id="53" w:name="__Fieldmark__68_4129574086"/>
            <w:bookmarkStart w:id="54" w:name="__Fieldmark__46_674475961"/>
            <w:bookmarkStart w:id="55" w:name="__Fieldmark__123_3591522458"/>
            <w:bookmarkStart w:id="56" w:name="__Fieldmark__183_318078615"/>
            <w:bookmarkStart w:id="57" w:name="__Fieldmark__153_2765713393"/>
            <w:bookmarkStart w:id="58" w:name="__Fieldmark__93_796931567"/>
            <w:bookmarkStart w:id="59" w:name="__Fieldmark__183_318078615"/>
            <w:bookmarkEnd w:id="53"/>
            <w:bookmarkEnd w:id="54"/>
            <w:bookmarkEnd w:id="55"/>
            <w:bookmarkEnd w:id="57"/>
            <w:bookmarkEnd w:id="58"/>
            <w:bookmarkEnd w:id="59"/>
            <w:r>
              <w:rPr/>
            </w:r>
            <w:r>
              <w:rPr>
                <w:sz w:val="22"/>
              </w:rPr>
              <w:t> </w:t>
            </w:r>
            <w:bookmarkStart w:id="60" w:name="__Fieldmark__68_41295740861"/>
            <w:bookmarkStart w:id="61" w:name="__Fieldmark__46_6744759611"/>
            <w:bookmarkStart w:id="62" w:name="__Fieldmark__93_7969315671"/>
            <w:bookmarkStart w:id="63" w:name="__Fieldmark__123_35915224581"/>
            <w:bookmarkStart w:id="64" w:name="__Fieldmark__153_27657133931"/>
            <w:bookmarkStart w:id="65" w:name="__Fieldmark__183_318078615"/>
            <w:bookmarkEnd w:id="60"/>
            <w:bookmarkEnd w:id="61"/>
            <w:bookmarkEnd w:id="62"/>
            <w:bookmarkEnd w:id="63"/>
            <w:bookmarkEnd w:id="64"/>
            <w:bookmarkEnd w:id="65"/>
            <w:r>
              <w:rPr/>
            </w:r>
            <w:r>
              <w:rPr/>
              <w:fldChar w:fldCharType="end"/>
            </w:r>
            <w:r>
              <w:rPr/>
              <w:t xml:space="preserve"> Kl. </w:t>
            </w:r>
            <w:r>
              <w:fldChar w:fldCharType="begin">
                <w:ffData>
                  <w:name w:val="__Fieldmark__218_318078615"/>
                  <w:enabled/>
                  <w:calcOnExit w:val="0"/>
                </w:ffData>
              </w:fldChar>
            </w:r>
            <w:r>
              <w:rPr/>
              <w:instrText> FORMTEXT </w:instrText>
            </w:r>
            <w:r>
              <w:rPr/>
              <w:fldChar w:fldCharType="separate"/>
            </w:r>
            <w:bookmarkStart w:id="66" w:name="__Fieldmark__218_318078615"/>
            <w:bookmarkStart w:id="67" w:name="__Fieldmark__182_2765713393"/>
            <w:bookmarkStart w:id="68" w:name="__Fieldmark__110_796931567"/>
            <w:bookmarkStart w:id="69" w:name="__Fieldmark__81_4129574086"/>
            <w:bookmarkStart w:id="70" w:name="__Fieldmark__56_674475961"/>
            <w:bookmarkStart w:id="71" w:name="__Fieldmark__146_3591522458"/>
            <w:bookmarkStart w:id="72" w:name="__Fieldmark__218_318078615"/>
            <w:bookmarkEnd w:id="67"/>
            <w:bookmarkEnd w:id="68"/>
            <w:bookmarkEnd w:id="69"/>
            <w:bookmarkEnd w:id="70"/>
            <w:bookmarkEnd w:id="71"/>
            <w:bookmarkEnd w:id="72"/>
            <w:r>
              <w:rPr/>
            </w:r>
            <w:r>
              <w:rPr>
                <w:sz w:val="22"/>
              </w:rPr>
              <w:t>  16.00   </w:t>
            </w:r>
            <w:bookmarkStart w:id="73" w:name="__Fieldmark__146_35915224581"/>
            <w:bookmarkStart w:id="74" w:name="__Fieldmark__56_6744759611"/>
            <w:bookmarkStart w:id="75" w:name="__Fieldmark__110_7969315671"/>
            <w:bookmarkStart w:id="76" w:name="__Fieldmark__182_27657133931"/>
            <w:bookmarkStart w:id="77" w:name="__Fieldmark__81_41295740861"/>
            <w:bookmarkStart w:id="78" w:name="__Fieldmark__218_318078615"/>
            <w:bookmarkEnd w:id="73"/>
            <w:bookmarkEnd w:id="74"/>
            <w:bookmarkEnd w:id="75"/>
            <w:bookmarkEnd w:id="76"/>
            <w:bookmarkEnd w:id="77"/>
            <w:bookmarkEnd w:id="78"/>
            <w:r>
              <w:rPr/>
            </w:r>
            <w:r>
              <w:rPr/>
              <w:fldChar w:fldCharType="end"/>
            </w:r>
          </w:p>
        </w:tc>
      </w:tr>
      <w:tr>
        <w:trPr>
          <w:trHeight w:val="7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vAlign w:val="center"/>
          </w:tcPr>
          <w:p>
            <w:pPr>
              <w:pStyle w:val="Normal"/>
              <w:widowControl/>
              <w:bidi w:val="0"/>
              <w:spacing w:before="40" w:after="40"/>
              <w:jc w:val="left"/>
              <w:rPr>
                <w:b/>
                <w:b/>
              </w:rPr>
            </w:pPr>
            <w:r>
              <w:rPr>
                <w:rStyle w:val="AllcapsChar"/>
                <w:b/>
              </w:rPr>
              <w:t>deadline for tilmelding</w:t>
            </w:r>
          </w:p>
        </w:tc>
      </w:tr>
      <w:tr>
        <w:trPr>
          <w:trHeight w:val="412"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BulletedList"/>
              <w:numPr>
                <w:ilvl w:val="0"/>
                <w:numId w:val="0"/>
              </w:numPr>
              <w:spacing w:before="120" w:after="240"/>
              <w:rPr/>
            </w:pPr>
            <w:r>
              <w:rPr>
                <w:lang w:val="en-US"/>
              </w:rPr>
              <w:t xml:space="preserve">Dato: </w:t>
            </w:r>
            <w:r>
              <w:fldChar w:fldCharType="begin">
                <w:ffData>
                  <w:name w:val="__Fieldmark__255_318078615"/>
                  <w:enabled/>
                  <w:calcOnExit w:val="0"/>
                </w:ffData>
              </w:fldChar>
            </w:r>
            <w:r>
              <w:rPr/>
              <w:instrText> FORMTEXT </w:instrText>
            </w:r>
            <w:r>
              <w:rPr/>
              <w:fldChar w:fldCharType="separate"/>
            </w:r>
            <w:bookmarkStart w:id="79" w:name="__Fieldmark__66_674475961"/>
            <w:bookmarkStart w:id="80" w:name="__Fieldmark__171_3591522458"/>
            <w:bookmarkStart w:id="81" w:name="__Fieldmark__255_318078615"/>
            <w:bookmarkStart w:id="82" w:name="__Fieldmark__94_4129574086"/>
            <w:bookmarkStart w:id="83" w:name="__Fieldmark__129_796931567"/>
            <w:bookmarkStart w:id="84" w:name="__Fieldmark__213_2765713393"/>
            <w:bookmarkStart w:id="85" w:name="__Fieldmark__255_318078615"/>
            <w:bookmarkEnd w:id="79"/>
            <w:bookmarkEnd w:id="80"/>
            <w:bookmarkEnd w:id="82"/>
            <w:bookmarkEnd w:id="83"/>
            <w:bookmarkEnd w:id="84"/>
            <w:bookmarkEnd w:id="85"/>
            <w:r>
              <w:rPr>
                <w:lang w:val="en-US"/>
              </w:rPr>
              <w:t>15/01/2019</w:t>
            </w:r>
            <w:bookmarkStart w:id="86" w:name="__Fieldmark__66_6744759611"/>
            <w:bookmarkStart w:id="87" w:name="__Fieldmark__171_35915224581"/>
            <w:bookmarkStart w:id="88" w:name="__Fieldmark__129_7969315671"/>
            <w:bookmarkStart w:id="89" w:name="__Fieldmark__94_41295740861"/>
            <w:bookmarkStart w:id="90" w:name="__Fieldmark__213_27657133931"/>
            <w:bookmarkStart w:id="91" w:name="__Fieldmark__255_318078615"/>
            <w:bookmarkEnd w:id="86"/>
            <w:bookmarkEnd w:id="87"/>
            <w:bookmarkEnd w:id="88"/>
            <w:bookmarkEnd w:id="89"/>
            <w:bookmarkEnd w:id="90"/>
            <w:bookmarkEnd w:id="91"/>
            <w:r>
              <w:rPr/>
            </w:r>
            <w:r>
              <w:rPr/>
              <w:fldChar w:fldCharType="end"/>
            </w:r>
          </w:p>
        </w:tc>
      </w:tr>
      <w:tr>
        <w:trPr>
          <w:trHeight w:val="7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vAlign w:val="center"/>
          </w:tcPr>
          <w:p>
            <w:pPr>
              <w:pStyle w:val="Normal"/>
              <w:widowControl/>
              <w:bidi w:val="0"/>
              <w:spacing w:before="40" w:after="40"/>
              <w:jc w:val="left"/>
              <w:rPr/>
            </w:pPr>
            <w:r>
              <w:rPr>
                <w:rStyle w:val="AllcapsChar"/>
                <w:b/>
              </w:rPr>
              <w:t xml:space="preserve">indledning </w:t>
            </w:r>
            <w:r>
              <w:rPr>
                <w:rStyle w:val="AllcapsChar"/>
              </w:rPr>
              <w:t>Målgruppe samt ultrakort beskrivelse/”appetitvækker” (sES PÅ FORSIDEN AF HJEMMESIDEN)</w:t>
            </w:r>
          </w:p>
        </w:tc>
      </w:tr>
      <w:tr>
        <w:trPr>
          <w:trHeight w:val="412"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BulletedList"/>
              <w:widowControl/>
              <w:numPr>
                <w:ilvl w:val="0"/>
                <w:numId w:val="0"/>
              </w:numPr>
              <w:bidi w:val="0"/>
              <w:spacing w:before="120" w:after="240"/>
              <w:ind w:left="57" w:right="0" w:hanging="0"/>
              <w:jc w:val="both"/>
              <w:rPr/>
            </w:pPr>
            <w:r>
              <w:fldChar w:fldCharType="begin">
                <w:ffData>
                  <w:name w:val="__Fieldmark__291_318078615"/>
                  <w:enabled/>
                  <w:calcOnExit w:val="0"/>
                </w:ffData>
              </w:fldChar>
            </w:r>
            <w:r>
              <w:rPr/>
              <w:instrText> FORMTEXT </w:instrText>
            </w:r>
            <w:r>
              <w:rPr/>
              <w:fldChar w:fldCharType="separate"/>
            </w:r>
            <w:bookmarkStart w:id="92" w:name="__Fieldmark__291_318078615"/>
            <w:bookmarkStart w:id="93" w:name="__Fieldmark__243_27657133931"/>
            <w:bookmarkStart w:id="94" w:name="__Fieldmark__106_4129574086"/>
            <w:bookmarkStart w:id="95" w:name="__Fieldmark__243_2765713393"/>
            <w:bookmarkStart w:id="96" w:name="__Fieldmark__75_674475961"/>
            <w:bookmarkStart w:id="97" w:name="__Fieldmark__195_3591522458"/>
            <w:bookmarkStart w:id="98" w:name="__Fieldmark__147_796931567"/>
            <w:bookmarkStart w:id="99" w:name="__Fieldmark__75_6744759611"/>
            <w:bookmarkStart w:id="100" w:name="__Fieldmark__106_41295740861"/>
            <w:bookmarkStart w:id="101" w:name="__Fieldmark__147_7969315671"/>
            <w:bookmarkStart w:id="102" w:name="__Fieldmark__195_35915224581"/>
            <w:bookmarkStart w:id="103" w:name="__Fieldmark__291_318078615"/>
            <w:bookmarkEnd w:id="93"/>
            <w:bookmarkEnd w:id="94"/>
            <w:bookmarkEnd w:id="95"/>
            <w:bookmarkEnd w:id="96"/>
            <w:bookmarkEnd w:id="97"/>
            <w:bookmarkEnd w:id="98"/>
            <w:bookmarkEnd w:id="99"/>
            <w:bookmarkEnd w:id="100"/>
            <w:bookmarkEnd w:id="101"/>
            <w:bookmarkEnd w:id="102"/>
            <w:bookmarkEnd w:id="103"/>
            <w:r>
              <w:rPr/>
            </w:r>
            <w:bookmarkStart w:id="104" w:name="__Fieldmark__291_318078615"/>
            <w:bookmarkEnd w:id="104"/>
            <w:r>
              <w:rPr/>
            </w:r>
            <w:r>
              <w:rPr/>
              <w:fldChar w:fldCharType="end"/>
            </w:r>
            <w:r>
              <w:fldChar w:fldCharType="begin">
                <w:ffData>
                  <w:name w:val="__Fieldmark__325_318078615"/>
                  <w:enabled/>
                  <w:calcOnExit w:val="0"/>
                </w:ffData>
              </w:fldChar>
            </w:r>
            <w:r>
              <w:rPr/>
              <w:instrText> FORMTEXT </w:instrText>
            </w:r>
            <w:r>
              <w:rPr/>
              <w:fldChar w:fldCharType="separate"/>
            </w:r>
            <w:bookmarkStart w:id="105" w:name="__Fieldmark__271_2765713393"/>
            <w:bookmarkStart w:id="106" w:name="__Fieldmark__82_674475961"/>
            <w:bookmarkStart w:id="107" w:name="__Fieldmark__325_318078615"/>
            <w:bookmarkStart w:id="108" w:name="__Fieldmark__219_3591522458"/>
            <w:bookmarkStart w:id="109" w:name="__Fieldmark__163_796931567"/>
            <w:bookmarkStart w:id="110" w:name="__Fieldmark__122_4129574086"/>
            <w:bookmarkStart w:id="111" w:name="__Fieldmark__325_318078615"/>
            <w:bookmarkEnd w:id="105"/>
            <w:bookmarkEnd w:id="106"/>
            <w:bookmarkEnd w:id="108"/>
            <w:bookmarkEnd w:id="109"/>
            <w:bookmarkEnd w:id="110"/>
            <w:bookmarkEnd w:id="111"/>
            <w:r>
              <w:rPr/>
            </w:r>
            <w:r>
              <w:rPr>
                <w:sz w:val="22"/>
              </w:rPr>
              <w:t>Data processing and visualization is important for my research - but how do I get started?  </w:t>
            </w:r>
            <w:bookmarkStart w:id="112" w:name="__Fieldmark__163_7969315671"/>
            <w:bookmarkStart w:id="113" w:name="__Fieldmark__122_41295740861"/>
            <w:bookmarkStart w:id="114" w:name="__Fieldmark__271_27657133931"/>
            <w:bookmarkStart w:id="115" w:name="__Fieldmark__219_35915224581"/>
            <w:bookmarkStart w:id="116" w:name="__Fieldmark__82_6744759611"/>
            <w:bookmarkStart w:id="117" w:name="__Fieldmark__325_318078615"/>
            <w:bookmarkEnd w:id="112"/>
            <w:bookmarkEnd w:id="113"/>
            <w:bookmarkEnd w:id="114"/>
            <w:bookmarkEnd w:id="115"/>
            <w:bookmarkEnd w:id="116"/>
            <w:bookmarkEnd w:id="117"/>
            <w:r>
              <w:rPr/>
            </w:r>
            <w:r>
              <w:rPr/>
              <w:fldChar w:fldCharType="end"/>
            </w:r>
            <w:r>
              <w:rPr>
                <w:sz w:val="22"/>
              </w:rPr>
              <w:t>    </w:t>
            </w:r>
          </w:p>
        </w:tc>
      </w:tr>
      <w:tr>
        <w:trPr>
          <w:trHeight w:val="7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vAlign w:val="center"/>
          </w:tcPr>
          <w:p>
            <w:pPr>
              <w:pStyle w:val="Normal"/>
              <w:spacing w:before="40" w:after="0"/>
              <w:rPr/>
            </w:pPr>
            <w:r>
              <w:rPr>
                <w:rFonts w:cs="Verdana,Bold"/>
                <w:b/>
                <w:bCs/>
                <w:color w:val="000000"/>
              </w:rPr>
              <w:t xml:space="preserve">FORMÅL MED KURSUS: </w:t>
            </w:r>
            <w:r>
              <w:rPr>
                <w:rFonts w:cs="Verdana,Bold"/>
                <w:bCs/>
                <w:color w:val="000000"/>
              </w:rPr>
              <w:t>HVORFOR OG HVAD FÅR MAN UD AF KURSUS SOM DELTAGER</w:t>
            </w:r>
          </w:p>
          <w:p>
            <w:pPr>
              <w:pStyle w:val="Normal"/>
              <w:spacing w:before="40" w:after="0"/>
              <w:rPr>
                <w:b/>
                <w:b/>
              </w:rPr>
            </w:pPr>
            <w:r>
              <w:rPr>
                <w:b/>
              </w:rPr>
            </w:r>
          </w:p>
        </w:tc>
      </w:tr>
      <w:tr>
        <w:trPr>
          <w:trHeight w:val="412"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BulletedList"/>
              <w:numPr>
                <w:ilvl w:val="0"/>
                <w:numId w:val="0"/>
              </w:numPr>
              <w:spacing w:before="120" w:after="240"/>
              <w:rPr/>
            </w:pPr>
            <w:r>
              <w:fldChar w:fldCharType="begin">
                <w:ffData>
                  <w:name w:val="__Fieldmark__363_318078615"/>
                  <w:enabled/>
                  <w:calcOnExit w:val="0"/>
                </w:ffData>
              </w:fldChar>
            </w:r>
            <w:r>
              <w:rPr>
                <w:sz w:val="22"/>
              </w:rPr>
              <w:instrText> FORMTEXT </w:instrText>
            </w:r>
            <w:r>
              <w:rPr>
                <w:sz w:val="22"/>
              </w:rPr>
              <w:fldChar w:fldCharType="separate"/>
            </w:r>
            <w:bookmarkStart w:id="118" w:name="__Fieldmark__245_3591522458"/>
            <w:bookmarkStart w:id="119" w:name="__Fieldmark__98_674475961"/>
            <w:bookmarkStart w:id="120" w:name="__Fieldmark__183_796931567"/>
            <w:bookmarkStart w:id="121" w:name="__Fieldmark__363_318078615"/>
            <w:bookmarkStart w:id="122" w:name="__Fieldmark__303_2765713393"/>
            <w:bookmarkStart w:id="123" w:name="__Fieldmark__137_4129574086"/>
            <w:bookmarkStart w:id="124" w:name="__Fieldmark__363_318078615"/>
            <w:bookmarkEnd w:id="118"/>
            <w:bookmarkEnd w:id="119"/>
            <w:bookmarkEnd w:id="120"/>
            <w:bookmarkEnd w:id="122"/>
            <w:bookmarkEnd w:id="123"/>
            <w:bookmarkEnd w:id="124"/>
            <w:r>
              <w:rPr>
                <w:sz w:val="22"/>
              </w:rPr>
              <w:t>This course is intended to provide the participants a working knowledge for performing data processing and data visualization. After the course the participants should be able to start applying basic data processing and data visualization methods in his/her own field of research.</w:t>
            </w:r>
            <w:bookmarkStart w:id="125" w:name="__Fieldmark__303_27657133931"/>
            <w:bookmarkStart w:id="126" w:name="__Fieldmark__137_41295740861"/>
            <w:bookmarkStart w:id="127" w:name="__Fieldmark__245_35915224581"/>
            <w:bookmarkStart w:id="128" w:name="__Fieldmark__98_6744759611"/>
            <w:bookmarkStart w:id="129" w:name="__Fieldmark__183_7969315671"/>
            <w:bookmarkStart w:id="130" w:name="__Fieldmark__363_318078615"/>
            <w:bookmarkEnd w:id="125"/>
            <w:bookmarkEnd w:id="126"/>
            <w:bookmarkEnd w:id="127"/>
            <w:bookmarkEnd w:id="128"/>
            <w:bookmarkEnd w:id="129"/>
            <w:bookmarkEnd w:id="130"/>
            <w:r>
              <w:rPr/>
            </w:r>
            <w:r>
              <w:rPr/>
              <w:fldChar w:fldCharType="end"/>
            </w:r>
          </w:p>
          <w:p>
            <w:pPr>
              <w:pStyle w:val="BulletedList"/>
              <w:numPr>
                <w:ilvl w:val="0"/>
                <w:numId w:val="0"/>
              </w:numPr>
              <w:spacing w:before="120" w:after="240"/>
              <w:ind w:left="360" w:hanging="0"/>
              <w:rPr>
                <w:lang w:val="en-US"/>
              </w:rPr>
            </w:pPr>
            <w:r>
              <w:rPr>
                <w:lang w:val="en-US"/>
              </w:rPr>
            </w:r>
          </w:p>
        </w:tc>
      </w:tr>
      <w:tr>
        <w:trPr>
          <w:trHeight w:val="7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vAlign w:val="center"/>
          </w:tcPr>
          <w:p>
            <w:pPr>
              <w:pStyle w:val="Normal"/>
              <w:spacing w:before="40" w:after="0"/>
              <w:rPr>
                <w:color w:val="000000"/>
              </w:rPr>
            </w:pPr>
            <w:r>
              <w:rPr>
                <w:rFonts w:cs="Verdana,Bold"/>
                <w:b/>
                <w:bCs/>
                <w:color w:val="000000"/>
              </w:rPr>
              <w:t>INDHOLD</w:t>
            </w:r>
            <w:r>
              <w:rPr>
                <w:rFonts w:cs="Verdana,Bold" w:ascii="Verdana,Bold" w:hAnsi="Verdana,Bold"/>
                <w:b/>
                <w:bCs/>
                <w:color w:val="000000"/>
              </w:rPr>
              <w:t xml:space="preserve"> </w:t>
            </w:r>
            <w:r>
              <w:rPr>
                <w:color w:val="000000"/>
              </w:rPr>
              <w:t>HVILKE DELELEMENTER INDGÅR I KURSUS. ANGIVER DE ENKELTE DELE SOM INDGÅR I KURSUS. DET</w:t>
            </w:r>
          </w:p>
          <w:p>
            <w:pPr>
              <w:pStyle w:val="Normal"/>
              <w:spacing w:before="40" w:after="0"/>
              <w:rPr>
                <w:color w:val="000000"/>
              </w:rPr>
            </w:pPr>
            <w:r>
              <w:rPr>
                <w:color w:val="000000"/>
              </w:rPr>
              <w:t>KAN VÆRE TEMAER, OMRÅDER, EMNER ETC. DETTE ER TIL FORSKEL FRA MÅL EN MERE UDDYBENDE GENNEMGANG</w:t>
            </w:r>
          </w:p>
          <w:p>
            <w:pPr>
              <w:pStyle w:val="Normal"/>
              <w:spacing w:before="40" w:after="0"/>
              <w:rPr/>
            </w:pPr>
            <w:r>
              <w:rPr>
                <w:color w:val="000000"/>
              </w:rPr>
              <w:t>AF SELVE KURSET OG DE FAKTISKE EMNER SOM DER UNDERVISES I</w:t>
            </w:r>
          </w:p>
        </w:tc>
      </w:tr>
      <w:tr>
        <w:trPr>
          <w:trHeight w:val="412"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BulletedList"/>
              <w:numPr>
                <w:ilvl w:val="0"/>
                <w:numId w:val="0"/>
              </w:numPr>
              <w:spacing w:before="120" w:after="240"/>
              <w:rPr/>
            </w:pPr>
            <w:r>
              <w:fldChar w:fldCharType="begin">
                <w:ffData>
                  <w:name w:val="__Fieldmark__403_318078615"/>
                  <w:enabled/>
                  <w:calcOnExit w:val="0"/>
                </w:ffData>
              </w:fldChar>
            </w:r>
            <w:r>
              <w:rPr>
                <w:sz w:val="22"/>
              </w:rPr>
              <w:instrText> FORMTEXT </w:instrText>
            </w:r>
            <w:r>
              <w:rPr>
                <w:sz w:val="22"/>
              </w:rPr>
              <w:fldChar w:fldCharType="separate"/>
            </w:r>
            <w:bookmarkStart w:id="131" w:name="__Fieldmark__153_4129574086"/>
            <w:bookmarkStart w:id="132" w:name="__Fieldmark__112_674475961"/>
            <w:bookmarkStart w:id="133" w:name="__Fieldmark__205_796931567"/>
            <w:bookmarkStart w:id="134" w:name="__Fieldmark__341_2765713393"/>
            <w:bookmarkStart w:id="135" w:name="__Fieldmark__403_318078615"/>
            <w:bookmarkStart w:id="136" w:name="__Fieldmark__273_3591522458"/>
            <w:bookmarkStart w:id="137" w:name="__Fieldmark__403_318078615"/>
            <w:bookmarkEnd w:id="131"/>
            <w:bookmarkEnd w:id="132"/>
            <w:bookmarkEnd w:id="133"/>
            <w:bookmarkEnd w:id="134"/>
            <w:bookmarkEnd w:id="136"/>
            <w:bookmarkEnd w:id="137"/>
            <w:r>
              <w:rPr>
                <w:sz w:val="22"/>
              </w:rPr>
              <w:t>In this course we will build a working knowledge for performing simple data processing and generating visualization of data using the programming language Python. The course requires no knowledge of the Python programming language, but a basic programming proficiency is required (your have programmed at least a little bit before). We will first cover basic programming in the Python language and how to work with the Jupyter Notebook tool. This basic part will then be extended with data processing and visualization based on a dedicated data analytics tools named Pandas.</w:t>
            </w:r>
            <w:bookmarkStart w:id="138" w:name="__Fieldmark__153_41295740861"/>
            <w:bookmarkStart w:id="139" w:name="__Fieldmark__341_27657133931"/>
            <w:bookmarkStart w:id="140" w:name="__Fieldmark__273_35915224581"/>
            <w:bookmarkStart w:id="141" w:name="__Fieldmark__112_6744759611"/>
            <w:bookmarkStart w:id="142" w:name="__Fieldmark__205_7969315671"/>
            <w:bookmarkStart w:id="143" w:name="__Fieldmark__403_318078615"/>
            <w:bookmarkEnd w:id="138"/>
            <w:bookmarkEnd w:id="139"/>
            <w:bookmarkEnd w:id="140"/>
            <w:bookmarkEnd w:id="141"/>
            <w:bookmarkEnd w:id="142"/>
            <w:bookmarkEnd w:id="143"/>
            <w:r>
              <w:rPr/>
            </w:r>
            <w:r>
              <w:rPr/>
              <w:fldChar w:fldCharType="end"/>
            </w:r>
          </w:p>
          <w:p>
            <w:pPr>
              <w:pStyle w:val="BulletedList"/>
              <w:numPr>
                <w:ilvl w:val="0"/>
                <w:numId w:val="0"/>
              </w:numPr>
              <w:ind w:left="360" w:hanging="0"/>
              <w:rPr/>
            </w:pPr>
            <w:r>
              <w:rPr/>
            </w:r>
          </w:p>
          <w:p>
            <w:pPr>
              <w:pStyle w:val="BulletedList"/>
              <w:numPr>
                <w:ilvl w:val="0"/>
                <w:numId w:val="0"/>
              </w:numPr>
              <w:spacing w:before="120" w:after="240"/>
              <w:ind w:left="360" w:hanging="0"/>
              <w:rPr/>
            </w:pPr>
            <w:r>
              <w:rPr/>
            </w:r>
          </w:p>
        </w:tc>
      </w:tr>
      <w:tr>
        <w:trPr>
          <w:trHeight w:val="7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vAlign w:val="center"/>
          </w:tcPr>
          <w:p>
            <w:pPr>
              <w:pStyle w:val="Normal"/>
              <w:spacing w:before="40" w:after="0"/>
              <w:rPr>
                <w:color w:val="000000"/>
              </w:rPr>
            </w:pPr>
            <w:r>
              <w:rPr>
                <w:rFonts w:cs="Verdana,Bold"/>
                <w:b/>
                <w:bCs/>
                <w:color w:val="000000"/>
              </w:rPr>
              <w:t>UNDERVISNINGSFORM</w:t>
            </w:r>
            <w:r>
              <w:rPr>
                <w:rFonts w:cs="Verdana,Bold" w:ascii="Verdana,Bold" w:hAnsi="Verdana,Bold"/>
                <w:b/>
                <w:bCs/>
                <w:color w:val="000000"/>
              </w:rPr>
              <w:t xml:space="preserve"> </w:t>
            </w:r>
            <w:r>
              <w:rPr>
                <w:color w:val="000000"/>
              </w:rPr>
              <w:t>HVORDAN GENNEMFØRES UNDERVISNINGEN</w:t>
            </w:r>
          </w:p>
        </w:tc>
      </w:tr>
      <w:tr>
        <w:trPr>
          <w:trHeight w:val="412"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BulletedList"/>
              <w:numPr>
                <w:ilvl w:val="0"/>
                <w:numId w:val="0"/>
              </w:numPr>
              <w:spacing w:before="120" w:after="240"/>
              <w:rPr/>
            </w:pPr>
            <w:r>
              <w:fldChar w:fldCharType="begin">
                <w:ffData>
                  <w:name w:val="__Fieldmark__441_318078615"/>
                  <w:enabled/>
                  <w:calcOnExit w:val="0"/>
                </w:ffData>
              </w:fldChar>
            </w:r>
            <w:r>
              <w:rPr>
                <w:sz w:val="22"/>
              </w:rPr>
              <w:instrText> FORMTEXT </w:instrText>
            </w:r>
            <w:r>
              <w:rPr>
                <w:sz w:val="22"/>
              </w:rPr>
              <w:fldChar w:fldCharType="separate"/>
            </w:r>
            <w:bookmarkStart w:id="144" w:name="__Fieldmark__175_4129574086"/>
            <w:bookmarkStart w:id="145" w:name="__Fieldmark__375_2765713393"/>
            <w:bookmarkStart w:id="146" w:name="__Fieldmark__441_318078615"/>
            <w:bookmarkStart w:id="147" w:name="__Fieldmark__123_674475961"/>
            <w:bookmarkStart w:id="148" w:name="__Fieldmark__227_796931567"/>
            <w:bookmarkStart w:id="149" w:name="__Fieldmark__299_3591522458"/>
            <w:bookmarkStart w:id="150" w:name="__Fieldmark__441_318078615"/>
            <w:bookmarkEnd w:id="144"/>
            <w:bookmarkEnd w:id="145"/>
            <w:bookmarkEnd w:id="147"/>
            <w:bookmarkEnd w:id="148"/>
            <w:bookmarkEnd w:id="149"/>
            <w:bookmarkEnd w:id="150"/>
            <w:r>
              <w:rPr>
                <w:sz w:val="22"/>
              </w:rPr>
              <w:t>The day is organized as a lecture with small exercises. During lectures, the participants can in parallel work on his/her own computer to apply, validate and gain some experience with the workflow. During the day there will be many exercises of approx. 5-10 mins. duration where the participants can work on small well-defined problems individually or in small groups.</w:t>
            </w:r>
            <w:bookmarkStart w:id="151" w:name="__Fieldmark__227_7969315671"/>
            <w:bookmarkStart w:id="152" w:name="__Fieldmark__375_27657133931"/>
            <w:bookmarkStart w:id="153" w:name="__Fieldmark__175_41295740861"/>
            <w:bookmarkStart w:id="154" w:name="__Fieldmark__123_6744759611"/>
            <w:bookmarkStart w:id="155" w:name="__Fieldmark__299_35915224581"/>
            <w:bookmarkStart w:id="156" w:name="__Fieldmark__441_318078615"/>
            <w:bookmarkEnd w:id="151"/>
            <w:bookmarkEnd w:id="152"/>
            <w:bookmarkEnd w:id="153"/>
            <w:bookmarkEnd w:id="154"/>
            <w:bookmarkEnd w:id="155"/>
            <w:bookmarkEnd w:id="156"/>
            <w:r>
              <w:rPr/>
            </w:r>
            <w:r>
              <w:rPr/>
              <w:fldChar w:fldCharType="end"/>
            </w:r>
          </w:p>
          <w:p>
            <w:pPr>
              <w:pStyle w:val="BulletedList"/>
              <w:numPr>
                <w:ilvl w:val="0"/>
                <w:numId w:val="0"/>
              </w:numPr>
              <w:ind w:left="360" w:hanging="0"/>
              <w:rPr/>
            </w:pPr>
            <w:r>
              <w:rPr/>
            </w:r>
          </w:p>
          <w:p>
            <w:pPr>
              <w:pStyle w:val="BulletedList"/>
              <w:numPr>
                <w:ilvl w:val="0"/>
                <w:numId w:val="0"/>
              </w:numPr>
              <w:spacing w:before="120" w:after="240"/>
              <w:ind w:left="360" w:hanging="0"/>
              <w:rPr/>
            </w:pPr>
            <w:r>
              <w:rPr/>
            </w:r>
          </w:p>
        </w:tc>
      </w:tr>
      <w:tr>
        <w:trPr>
          <w:trHeight w:val="7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vAlign w:val="center"/>
          </w:tcPr>
          <w:p>
            <w:pPr>
              <w:pStyle w:val="Normal"/>
              <w:spacing w:before="40" w:after="0"/>
              <w:rPr>
                <w:color w:val="000000"/>
              </w:rPr>
            </w:pPr>
            <w:r>
              <w:rPr>
                <w:rFonts w:cs="Verdana,Bold"/>
                <w:b/>
                <w:bCs/>
                <w:color w:val="000000"/>
              </w:rPr>
              <w:t>DELTAGERFORUDSÆTNINGER</w:t>
            </w:r>
            <w:r>
              <w:rPr>
                <w:rFonts w:cs="Verdana,Bold" w:ascii="Verdana,Bold" w:hAnsi="Verdana,Bold"/>
                <w:b/>
                <w:bCs/>
                <w:color w:val="000000"/>
              </w:rPr>
              <w:t xml:space="preserve"> </w:t>
            </w:r>
            <w:r>
              <w:rPr>
                <w:color w:val="000000"/>
              </w:rPr>
              <w:t>HVILKE FORUDSÆTNINGER SKAL EVT. VÆRE PÅ PLADS FORUD FOR KURSUS</w:t>
            </w:r>
          </w:p>
        </w:tc>
      </w:tr>
      <w:tr>
        <w:trPr>
          <w:trHeight w:val="412"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BulletedList"/>
              <w:spacing w:before="120" w:after="240"/>
              <w:rPr/>
            </w:pPr>
            <w:r>
              <w:fldChar w:fldCharType="begin">
                <w:ffData>
                  <w:name w:val="__Fieldmark__478_318078615"/>
                  <w:enabled/>
                  <w:calcOnExit w:val="0"/>
                </w:ffData>
              </w:fldChar>
            </w:r>
            <w:r>
              <w:rPr/>
              <w:instrText> FORMTEXT </w:instrText>
            </w:r>
            <w:r>
              <w:rPr/>
              <w:fldChar w:fldCharType="separate"/>
            </w:r>
            <w:bookmarkStart w:id="157" w:name="__Fieldmark__188_4129574086"/>
            <w:bookmarkStart w:id="158" w:name="__Fieldmark__246_7969315671"/>
            <w:bookmarkStart w:id="159" w:name="__Fieldmark__188_41295740861"/>
            <w:bookmarkStart w:id="160" w:name="__Fieldmark__406_27657133931"/>
            <w:bookmarkStart w:id="161" w:name="__Fieldmark__478_318078615"/>
            <w:bookmarkStart w:id="162" w:name="__Fieldmark__406_2765713393"/>
            <w:bookmarkStart w:id="163" w:name="__Fieldmark__130_674475961"/>
            <w:bookmarkStart w:id="164" w:name="__Fieldmark__324_35915224581"/>
            <w:bookmarkStart w:id="165" w:name="__Fieldmark__246_796931567"/>
            <w:bookmarkStart w:id="166" w:name="__Fieldmark__130_6744759611"/>
            <w:bookmarkStart w:id="167" w:name="__Fieldmark__324_3591522458"/>
            <w:bookmarkStart w:id="168" w:name="__Fieldmark__478_318078615"/>
            <w:bookmarkEnd w:id="157"/>
            <w:bookmarkEnd w:id="158"/>
            <w:bookmarkEnd w:id="159"/>
            <w:bookmarkEnd w:id="160"/>
            <w:bookmarkEnd w:id="162"/>
            <w:bookmarkEnd w:id="163"/>
            <w:bookmarkEnd w:id="164"/>
            <w:bookmarkEnd w:id="165"/>
            <w:bookmarkEnd w:id="166"/>
            <w:bookmarkEnd w:id="167"/>
            <w:bookmarkEnd w:id="168"/>
            <w:r>
              <w:rPr/>
            </w:r>
            <w:bookmarkStart w:id="169" w:name="__Fieldmark__478_318078615"/>
            <w:bookmarkEnd w:id="169"/>
            <w:r>
              <w:rPr/>
            </w:r>
            <w:r>
              <w:rPr/>
              <w:fldChar w:fldCharType="end"/>
            </w:r>
            <w:r>
              <w:fldChar w:fldCharType="begin">
                <w:ffData>
                  <w:name w:val="__Fieldmark__512_318078615"/>
                  <w:enabled/>
                  <w:calcOnExit w:val="0"/>
                </w:ffData>
              </w:fldChar>
            </w:r>
            <w:r>
              <w:rPr/>
              <w:instrText> FORMTEXT </w:instrText>
            </w:r>
            <w:r>
              <w:rPr/>
              <w:fldChar w:fldCharType="separate"/>
            </w:r>
            <w:bookmarkStart w:id="170" w:name="__Fieldmark__350_3591522458"/>
            <w:bookmarkStart w:id="171" w:name="__Fieldmark__199_4129574086"/>
            <w:bookmarkStart w:id="172" w:name="__Fieldmark__262_796931567"/>
            <w:bookmarkStart w:id="173" w:name="__Fieldmark__434_2765713393"/>
            <w:bookmarkStart w:id="174" w:name="__Fieldmark__512_318078615"/>
            <w:bookmarkStart w:id="175" w:name="__Fieldmark__137_674475961"/>
            <w:bookmarkStart w:id="176" w:name="__Fieldmark__512_318078615"/>
            <w:bookmarkEnd w:id="170"/>
            <w:bookmarkEnd w:id="171"/>
            <w:bookmarkEnd w:id="172"/>
            <w:bookmarkEnd w:id="173"/>
            <w:bookmarkEnd w:id="175"/>
            <w:bookmarkEnd w:id="176"/>
            <w:r>
              <w:rPr/>
            </w:r>
            <w:r>
              <w:rPr>
                <w:sz w:val="22"/>
              </w:rPr>
              <w:t>Basic programming profiency (you have programmed before, but not neccessarily in the Python programming language). </w:t>
            </w:r>
            <w:bookmarkStart w:id="177" w:name="__Fieldmark__262_7969315671"/>
            <w:bookmarkStart w:id="178" w:name="__Fieldmark__137_6744759611"/>
            <w:bookmarkStart w:id="179" w:name="__Fieldmark__199_41295740861"/>
            <w:bookmarkStart w:id="180" w:name="__Fieldmark__350_35915224581"/>
            <w:bookmarkStart w:id="181" w:name="__Fieldmark__434_27657133931"/>
            <w:bookmarkStart w:id="182" w:name="__Fieldmark__512_318078615"/>
            <w:bookmarkEnd w:id="177"/>
            <w:bookmarkEnd w:id="178"/>
            <w:bookmarkEnd w:id="179"/>
            <w:bookmarkEnd w:id="180"/>
            <w:bookmarkEnd w:id="181"/>
            <w:bookmarkEnd w:id="182"/>
            <w:r>
              <w:rPr/>
            </w:r>
            <w:r>
              <w:rPr/>
              <w:fldChar w:fldCharType="end"/>
            </w:r>
          </w:p>
          <w:p>
            <w:pPr>
              <w:pStyle w:val="BulletedList"/>
              <w:numPr>
                <w:ilvl w:val="0"/>
                <w:numId w:val="0"/>
              </w:numPr>
              <w:rPr/>
            </w:pPr>
            <w:r>
              <w:rPr/>
            </w:r>
          </w:p>
          <w:p>
            <w:pPr>
              <w:pStyle w:val="BulletedList"/>
              <w:numPr>
                <w:ilvl w:val="0"/>
                <w:numId w:val="0"/>
              </w:numPr>
              <w:spacing w:before="120" w:after="240"/>
              <w:ind w:left="360" w:hanging="0"/>
              <w:rPr/>
            </w:pPr>
            <w:r>
              <w:rPr/>
            </w:r>
          </w:p>
        </w:tc>
      </w:tr>
      <w:tr>
        <w:trPr>
          <w:trHeight w:val="7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vAlign w:val="center"/>
          </w:tcPr>
          <w:p>
            <w:pPr>
              <w:pStyle w:val="Normal"/>
              <w:spacing w:before="40" w:after="0"/>
              <w:rPr>
                <w:color w:val="000000"/>
              </w:rPr>
            </w:pPr>
            <w:r>
              <w:rPr>
                <w:rFonts w:cs="Verdana,Bold"/>
                <w:b/>
                <w:bCs/>
                <w:color w:val="000000"/>
              </w:rPr>
              <w:t>FORBEREDELSE</w:t>
            </w:r>
            <w:r>
              <w:rPr>
                <w:rFonts w:cs="Verdana,Bold" w:ascii="Verdana,Bold" w:hAnsi="Verdana,Bold"/>
                <w:b/>
                <w:bCs/>
                <w:color w:val="000000"/>
              </w:rPr>
              <w:t xml:space="preserve"> </w:t>
            </w:r>
            <w:r>
              <w:rPr>
                <w:color w:val="000000"/>
              </w:rPr>
              <w:t>HVAD SKAL KURSISTEN EVT. FORBEREDE</w:t>
            </w:r>
          </w:p>
        </w:tc>
      </w:tr>
      <w:tr>
        <w:trPr>
          <w:trHeight w:val="412"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BulletedList"/>
              <w:numPr>
                <w:ilvl w:val="0"/>
                <w:numId w:val="1"/>
              </w:numPr>
              <w:spacing w:before="120" w:after="240"/>
              <w:rPr/>
            </w:pPr>
            <w:r>
              <w:fldChar w:fldCharType="begin">
                <w:ffData>
                  <w:name w:val="__Fieldmark__547_318078615"/>
                  <w:enabled/>
                  <w:calcOnExit w:val="0"/>
                </w:ffData>
              </w:fldChar>
            </w:r>
            <w:r>
              <w:rPr>
                <w:sz w:val="22"/>
              </w:rPr>
              <w:instrText> FORMTEXT </w:instrText>
            </w:r>
            <w:r>
              <w:rPr>
                <w:sz w:val="22"/>
              </w:rPr>
              <w:fldChar w:fldCharType="separate"/>
            </w:r>
            <w:bookmarkStart w:id="183" w:name="__Fieldmark__547_318078615"/>
            <w:bookmarkStart w:id="184" w:name="__Fieldmark__285_796931567"/>
            <w:bookmarkStart w:id="185" w:name="__Fieldmark__471_2765713393"/>
            <w:bookmarkStart w:id="186" w:name="__Fieldmark__380_3591522458"/>
            <w:bookmarkStart w:id="187" w:name="__Fieldmark__149_674475961"/>
            <w:bookmarkStart w:id="188" w:name="__Fieldmark__217_4129574086"/>
            <w:bookmarkStart w:id="189" w:name="__Fieldmark__547_318078615"/>
            <w:bookmarkEnd w:id="184"/>
            <w:bookmarkEnd w:id="185"/>
            <w:bookmarkEnd w:id="186"/>
            <w:bookmarkEnd w:id="187"/>
            <w:bookmarkEnd w:id="188"/>
            <w:bookmarkEnd w:id="189"/>
            <w:r>
              <w:rPr>
                <w:sz w:val="22"/>
              </w:rPr>
              <w:t>Bring your laptop. You will need it!</w:t>
            </w:r>
          </w:p>
          <w:p>
            <w:pPr>
              <w:pStyle w:val="BulletedList"/>
              <w:numPr>
                <w:ilvl w:val="0"/>
                <w:numId w:val="1"/>
              </w:numPr>
              <w:rPr/>
            </w:pPr>
            <w:r>
              <w:rPr>
                <w:sz w:val="22"/>
              </w:rPr>
              <w:t xml:space="preserve">Install the Python environment called Anaconda (https://www.anaconda.com/download/) </w:t>
            </w:r>
          </w:p>
          <w:p>
            <w:pPr>
              <w:pStyle w:val="BulletedList"/>
              <w:numPr>
                <w:ilvl w:val="0"/>
                <w:numId w:val="1"/>
              </w:numPr>
              <w:rPr/>
            </w:pPr>
            <w:r>
              <w:rPr>
                <w:sz w:val="22"/>
              </w:rPr>
              <w:t>The course organizers will provide material about basic Python programming. We will cover the content in about 2 hours. The course participants can have a look in this material prior to the course. If the participants feel comfortable about the content, they can skip the material. If the participants does not feel comfortable, it could be beneficial to study the material prior to the commence of the course.</w:t>
            </w:r>
            <w:bookmarkStart w:id="190" w:name="__Fieldmark__380_35915224581"/>
            <w:bookmarkStart w:id="191" w:name="__Fieldmark__471_27657133931"/>
            <w:bookmarkStart w:id="192" w:name="__Fieldmark__285_7969315671"/>
            <w:bookmarkStart w:id="193" w:name="__Fieldmark__547_318078615"/>
            <w:bookmarkEnd w:id="190"/>
            <w:bookmarkEnd w:id="191"/>
            <w:bookmarkEnd w:id="192"/>
            <w:bookmarkEnd w:id="193"/>
            <w:r>
              <w:rPr/>
            </w:r>
            <w:r>
              <w:rPr/>
              <w:fldChar w:fldCharType="end"/>
            </w:r>
          </w:p>
          <w:p>
            <w:pPr>
              <w:pStyle w:val="BulletedList"/>
              <w:numPr>
                <w:ilvl w:val="0"/>
                <w:numId w:val="0"/>
              </w:numPr>
              <w:spacing w:before="120" w:after="240"/>
              <w:ind w:left="360" w:hanging="0"/>
              <w:rPr>
                <w:lang w:val="en-US"/>
              </w:rPr>
            </w:pPr>
            <w:r>
              <w:rPr>
                <w:lang w:val="en-US"/>
              </w:rPr>
            </w:r>
          </w:p>
        </w:tc>
      </w:tr>
      <w:tr>
        <w:trPr>
          <w:trHeight w:val="7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vAlign w:val="center"/>
          </w:tcPr>
          <w:p>
            <w:pPr>
              <w:pStyle w:val="Allcaps"/>
              <w:spacing w:before="40" w:after="40"/>
              <w:rPr>
                <w:b/>
                <w:b/>
              </w:rPr>
            </w:pPr>
            <w:r>
              <w:rPr>
                <w:b/>
              </w:rPr>
              <w:t xml:space="preserve">angivelse af kursussted </w:t>
            </w:r>
            <w:r>
              <w:rPr/>
              <w:t>angive adresse og lokale</w:t>
            </w:r>
          </w:p>
        </w:tc>
      </w:tr>
      <w:tr>
        <w:trPr>
          <w:trHeight w:val="277"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BulletedList"/>
              <w:numPr>
                <w:ilvl w:val="0"/>
                <w:numId w:val="0"/>
              </w:numPr>
              <w:spacing w:before="120" w:after="240"/>
              <w:rPr/>
            </w:pPr>
            <w:r>
              <w:rPr>
                <w:lang w:val="en-US"/>
              </w:rPr>
              <w:t xml:space="preserve">Kurset afholdes: </w:t>
            </w:r>
            <w:r>
              <w:fldChar w:fldCharType="begin">
                <w:ffData>
                  <w:name w:val="__Fieldmark__584_318078615"/>
                  <w:enabled/>
                  <w:calcOnExit w:val="0"/>
                </w:ffData>
              </w:fldChar>
            </w:r>
            <w:r>
              <w:rPr/>
              <w:instrText> FORMTEXT </w:instrText>
            </w:r>
            <w:r>
              <w:rPr/>
              <w:fldChar w:fldCharType="separate"/>
            </w:r>
            <w:bookmarkStart w:id="194" w:name="__Fieldmark__230_4129574086"/>
            <w:bookmarkStart w:id="195" w:name="__Fieldmark__584_318078615"/>
            <w:bookmarkStart w:id="196" w:name="__Fieldmark__304_796931567"/>
            <w:bookmarkStart w:id="197" w:name="__Fieldmark__164_674475961"/>
            <w:bookmarkStart w:id="198" w:name="__Fieldmark__502_2765713393"/>
            <w:bookmarkStart w:id="199" w:name="__Fieldmark__405_3591522458"/>
            <w:bookmarkStart w:id="200" w:name="__Fieldmark__584_318078615"/>
            <w:bookmarkEnd w:id="194"/>
            <w:bookmarkEnd w:id="196"/>
            <w:bookmarkEnd w:id="197"/>
            <w:bookmarkEnd w:id="198"/>
            <w:bookmarkEnd w:id="199"/>
            <w:bookmarkEnd w:id="200"/>
            <w:r>
              <w:rPr>
                <w:lang w:val="en-US"/>
              </w:rPr>
            </w:r>
            <w:r>
              <w:rPr>
                <w:sz w:val="22"/>
              </w:rPr>
              <w:t>     </w:t>
            </w:r>
            <w:bookmarkStart w:id="201" w:name="__Fieldmark__405_35915224581"/>
            <w:bookmarkStart w:id="202" w:name="__Fieldmark__304_7969315671"/>
            <w:bookmarkStart w:id="203" w:name="__Fieldmark__502_27657133931"/>
            <w:bookmarkStart w:id="204" w:name="__Fieldmark__230_41295740861"/>
            <w:bookmarkStart w:id="205" w:name="__Fieldmark__164_6744759611"/>
            <w:bookmarkStart w:id="206" w:name="__Fieldmark__584_318078615"/>
            <w:bookmarkEnd w:id="201"/>
            <w:bookmarkEnd w:id="202"/>
            <w:bookmarkEnd w:id="203"/>
            <w:bookmarkEnd w:id="204"/>
            <w:bookmarkEnd w:id="205"/>
            <w:bookmarkEnd w:id="206"/>
            <w:r>
              <w:rPr/>
            </w:r>
            <w:r>
              <w:rPr/>
              <w:fldChar w:fldCharType="end"/>
            </w:r>
          </w:p>
        </w:tc>
      </w:tr>
      <w:tr>
        <w:trPr>
          <w:trHeight w:val="7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vAlign w:val="center"/>
          </w:tcPr>
          <w:p>
            <w:pPr>
              <w:pStyle w:val="Allcaps"/>
              <w:spacing w:before="40" w:after="40"/>
              <w:rPr>
                <w:b/>
                <w:b/>
              </w:rPr>
            </w:pPr>
            <w:r>
              <w:rPr>
                <w:b/>
              </w:rPr>
              <w:t>underviser</w:t>
            </w:r>
          </w:p>
        </w:tc>
      </w:tr>
      <w:tr>
        <w:trPr>
          <w:trHeight w:val="277"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BulletedList"/>
              <w:numPr>
                <w:ilvl w:val="0"/>
                <w:numId w:val="0"/>
              </w:numPr>
              <w:spacing w:before="120" w:after="240"/>
              <w:rPr/>
            </w:pPr>
            <w:r>
              <w:rPr/>
              <w:t>Underviser på kurset:</w:t>
            </w:r>
            <w:r>
              <w:rPr>
                <w:sz w:val="22"/>
              </w:rPr>
              <w:t xml:space="preserve"> </w:t>
            </w:r>
            <w:r>
              <w:fldChar w:fldCharType="begin">
                <w:ffData>
                  <w:name w:val="__Fieldmark__622_318078615"/>
                  <w:enabled/>
                  <w:calcOnExit w:val="0"/>
                </w:ffData>
              </w:fldChar>
            </w:r>
            <w:r>
              <w:rPr>
                <w:sz w:val="22"/>
              </w:rPr>
              <w:instrText> FORMTEXT </w:instrText>
            </w:r>
            <w:r>
              <w:rPr>
                <w:sz w:val="22"/>
              </w:rPr>
              <w:fldChar w:fldCharType="separate"/>
            </w:r>
            <w:bookmarkStart w:id="207" w:name="__Fieldmark__245_4129574086"/>
            <w:bookmarkStart w:id="208" w:name="__Fieldmark__534_2765713393"/>
            <w:bookmarkStart w:id="209" w:name="__Fieldmark__622_318078615"/>
            <w:bookmarkStart w:id="210" w:name="__Fieldmark__431_3591522458"/>
            <w:bookmarkStart w:id="211" w:name="__Fieldmark__176_674475961"/>
            <w:bookmarkStart w:id="212" w:name="__Fieldmark__324_796931567"/>
            <w:bookmarkStart w:id="213" w:name="__Fieldmark__622_318078615"/>
            <w:bookmarkEnd w:id="207"/>
            <w:bookmarkEnd w:id="208"/>
            <w:bookmarkEnd w:id="210"/>
            <w:bookmarkEnd w:id="211"/>
            <w:bookmarkEnd w:id="212"/>
            <w:bookmarkEnd w:id="213"/>
            <w:r>
              <w:rPr>
                <w:sz w:val="22"/>
              </w:rPr>
              <w:t>Associate Professor Thomas Arildsen and Special Consultant Tobias Lindstrøm Jensen     </w:t>
            </w:r>
            <w:bookmarkStart w:id="214" w:name="__Fieldmark__324_7969315671"/>
            <w:bookmarkStart w:id="215" w:name="__Fieldmark__176_6744759611"/>
            <w:bookmarkStart w:id="216" w:name="__Fieldmark__534_27657133931"/>
            <w:bookmarkStart w:id="217" w:name="__Fieldmark__245_41295740861"/>
            <w:bookmarkStart w:id="218" w:name="__Fieldmark__431_35915224581"/>
            <w:bookmarkStart w:id="219" w:name="__Fieldmark__622_318078615"/>
            <w:bookmarkEnd w:id="214"/>
            <w:bookmarkEnd w:id="215"/>
            <w:bookmarkEnd w:id="216"/>
            <w:bookmarkEnd w:id="217"/>
            <w:bookmarkEnd w:id="218"/>
            <w:bookmarkEnd w:id="219"/>
            <w:r>
              <w:rPr/>
            </w:r>
            <w:r>
              <w:rPr/>
              <w:fldChar w:fldCharType="end"/>
            </w:r>
          </w:p>
        </w:tc>
      </w:tr>
      <w:tr>
        <w:trPr>
          <w:trHeight w:val="13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Pr>
          <w:p>
            <w:pPr>
              <w:pStyle w:val="Allcaps"/>
              <w:spacing w:before="40" w:after="40"/>
              <w:rPr>
                <w:b/>
                <w:b/>
              </w:rPr>
            </w:pPr>
            <w:r>
              <w:rPr>
                <w:b/>
              </w:rPr>
              <w:t>tilmeldingsprocedure</w:t>
            </w:r>
          </w:p>
        </w:tc>
      </w:tr>
      <w:tr>
        <w:trPr>
          <w:trHeight w:val="13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BulletedList"/>
              <w:numPr>
                <w:ilvl w:val="0"/>
                <w:numId w:val="0"/>
              </w:numPr>
              <w:spacing w:before="120" w:after="240"/>
              <w:rPr/>
            </w:pPr>
            <w:r>
              <w:fldChar w:fldCharType="begin">
                <w:ffData>
                  <w:name w:val="__Fieldmark__658_318078615"/>
                  <w:enabled/>
                  <w:calcOnExit w:val="0"/>
                </w:ffData>
              </w:fldChar>
            </w:r>
            <w:r>
              <w:rPr>
                <w:sz w:val="22"/>
              </w:rPr>
              <w:instrText> FORMTEXT </w:instrText>
            </w:r>
            <w:r>
              <w:rPr>
                <w:sz w:val="22"/>
              </w:rPr>
              <w:fldChar w:fldCharType="separate"/>
            </w:r>
            <w:bookmarkStart w:id="220" w:name="__Fieldmark__342_796931567"/>
            <w:bookmarkStart w:id="221" w:name="__Fieldmark__258_4129574086"/>
            <w:bookmarkStart w:id="222" w:name="__Fieldmark__185_674475961"/>
            <w:bookmarkStart w:id="223" w:name="__Fieldmark__658_318078615"/>
            <w:bookmarkStart w:id="224" w:name="__Fieldmark__564_2765713393"/>
            <w:bookmarkStart w:id="225" w:name="__Fieldmark__455_3591522458"/>
            <w:bookmarkStart w:id="226" w:name="__Fieldmark__658_318078615"/>
            <w:bookmarkEnd w:id="220"/>
            <w:bookmarkEnd w:id="221"/>
            <w:bookmarkEnd w:id="222"/>
            <w:bookmarkEnd w:id="224"/>
            <w:bookmarkEnd w:id="225"/>
            <w:bookmarkEnd w:id="226"/>
            <w:r>
              <w:rPr>
                <w:sz w:val="22"/>
              </w:rPr>
              <w:t>Via ”HR kompetence” center.     </w:t>
            </w:r>
            <w:bookmarkStart w:id="227" w:name="__Fieldmark__342_7969315671"/>
            <w:bookmarkStart w:id="228" w:name="__Fieldmark__185_6744759611"/>
            <w:bookmarkStart w:id="229" w:name="__Fieldmark__564_27657133931"/>
            <w:bookmarkStart w:id="230" w:name="__Fieldmark__258_41295740861"/>
            <w:bookmarkStart w:id="231" w:name="__Fieldmark__455_35915224581"/>
            <w:bookmarkStart w:id="232" w:name="__Fieldmark__658_318078615"/>
            <w:bookmarkEnd w:id="227"/>
            <w:bookmarkEnd w:id="228"/>
            <w:bookmarkEnd w:id="229"/>
            <w:bookmarkEnd w:id="230"/>
            <w:bookmarkEnd w:id="231"/>
            <w:bookmarkEnd w:id="232"/>
            <w:r>
              <w:rPr/>
            </w:r>
            <w:r>
              <w:rPr/>
              <w:fldChar w:fldCharType="end"/>
            </w:r>
            <w:r>
              <w:rPr>
                <w:sz w:val="22"/>
              </w:rPr>
              <w:t xml:space="preserve"> </w:t>
            </w:r>
          </w:p>
        </w:tc>
      </w:tr>
      <w:tr>
        <w:trPr>
          <w:trHeight w:val="7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vAlign w:val="center"/>
          </w:tcPr>
          <w:p>
            <w:pPr>
              <w:pStyle w:val="Allcaps"/>
              <w:spacing w:before="40" w:after="40"/>
              <w:rPr>
                <w:b/>
                <w:b/>
              </w:rPr>
            </w:pPr>
            <w:r>
              <w:rPr>
                <w:b/>
              </w:rPr>
              <w:t xml:space="preserve">ANTAL DELTAGERe </w:t>
            </w:r>
          </w:p>
        </w:tc>
      </w:tr>
      <w:tr>
        <w:trPr>
          <w:trHeight w:val="277"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BulletedList"/>
              <w:numPr>
                <w:ilvl w:val="0"/>
                <w:numId w:val="0"/>
              </w:numPr>
              <w:spacing w:before="120" w:after="240"/>
              <w:rPr/>
            </w:pPr>
            <w:r>
              <w:rPr/>
              <w:t xml:space="preserve">Min. </w:t>
            </w:r>
            <w:r>
              <w:fldChar w:fldCharType="begin">
                <w:ffData>
                  <w:name w:val="__Fieldmark__696_318078615"/>
                  <w:enabled/>
                  <w:calcOnExit w:val="0"/>
                </w:ffData>
              </w:fldChar>
            </w:r>
            <w:r>
              <w:rPr/>
              <w:instrText> FORMTEXT </w:instrText>
            </w:r>
            <w:r>
              <w:rPr/>
              <w:fldChar w:fldCharType="separate"/>
            </w:r>
            <w:bookmarkStart w:id="233" w:name="__Fieldmark__481_3591522458"/>
            <w:bookmarkStart w:id="234" w:name="__Fieldmark__696_318078615"/>
            <w:bookmarkStart w:id="235" w:name="__Fieldmark__362_796931567"/>
            <w:bookmarkStart w:id="236" w:name="__Fieldmark__596_2765713393"/>
            <w:bookmarkStart w:id="237" w:name="__Fieldmark__196_674475961"/>
            <w:bookmarkStart w:id="238" w:name="__Fieldmark__272_4129574086"/>
            <w:bookmarkStart w:id="239" w:name="__Fieldmark__696_318078615"/>
            <w:bookmarkEnd w:id="233"/>
            <w:bookmarkEnd w:id="235"/>
            <w:bookmarkEnd w:id="236"/>
            <w:bookmarkEnd w:id="237"/>
            <w:bookmarkEnd w:id="238"/>
            <w:bookmarkEnd w:id="239"/>
            <w:r>
              <w:rPr/>
              <w:t>8</w:t>
            </w:r>
            <w:bookmarkStart w:id="240" w:name="__Fieldmark__196_6744759611"/>
            <w:bookmarkStart w:id="241" w:name="__Fieldmark__362_7969315671"/>
            <w:bookmarkStart w:id="242" w:name="__Fieldmark__596_27657133931"/>
            <w:bookmarkStart w:id="243" w:name="__Fieldmark__272_41295740861"/>
            <w:bookmarkStart w:id="244" w:name="__Fieldmark__481_35915224581"/>
            <w:bookmarkStart w:id="245" w:name="__Fieldmark__696_318078615"/>
            <w:bookmarkEnd w:id="240"/>
            <w:bookmarkEnd w:id="241"/>
            <w:bookmarkEnd w:id="242"/>
            <w:bookmarkEnd w:id="243"/>
            <w:bookmarkEnd w:id="244"/>
            <w:bookmarkEnd w:id="245"/>
            <w:r>
              <w:rPr/>
            </w:r>
            <w:r>
              <w:rPr/>
              <w:fldChar w:fldCharType="end"/>
            </w:r>
          </w:p>
          <w:p>
            <w:pPr>
              <w:pStyle w:val="BulletedList"/>
              <w:numPr>
                <w:ilvl w:val="0"/>
                <w:numId w:val="0"/>
              </w:numPr>
              <w:spacing w:before="120" w:after="240"/>
              <w:rPr/>
            </w:pPr>
            <w:r>
              <w:rPr/>
              <w:t xml:space="preserve">Max. </w:t>
            </w:r>
            <w:r>
              <w:fldChar w:fldCharType="begin">
                <w:ffData>
                  <w:name w:val="__Fieldmark__732_318078615"/>
                  <w:enabled/>
                  <w:calcOnExit w:val="0"/>
                </w:ffData>
              </w:fldChar>
            </w:r>
            <w:r>
              <w:rPr/>
              <w:instrText> FORMTEXT </w:instrText>
            </w:r>
            <w:r>
              <w:rPr/>
              <w:fldChar w:fldCharType="separate"/>
            </w:r>
            <w:bookmarkStart w:id="246" w:name="__Fieldmark__205_674475961"/>
            <w:bookmarkStart w:id="247" w:name="__Fieldmark__626_2765713393"/>
            <w:bookmarkStart w:id="248" w:name="__Fieldmark__732_318078615"/>
            <w:bookmarkStart w:id="249" w:name="__Fieldmark__505_3591522458"/>
            <w:bookmarkStart w:id="250" w:name="__Fieldmark__284_4129574086"/>
            <w:bookmarkStart w:id="251" w:name="__Fieldmark__380_796931567"/>
            <w:bookmarkStart w:id="252" w:name="__Fieldmark__732_318078615"/>
            <w:bookmarkEnd w:id="246"/>
            <w:bookmarkEnd w:id="247"/>
            <w:bookmarkEnd w:id="249"/>
            <w:bookmarkEnd w:id="250"/>
            <w:bookmarkEnd w:id="251"/>
            <w:bookmarkEnd w:id="252"/>
            <w:r>
              <w:rPr/>
            </w:r>
            <w:r>
              <w:rPr>
                <w:sz w:val="22"/>
              </w:rPr>
              <w:t>30</w:t>
            </w:r>
            <w:bookmarkStart w:id="253" w:name="__Fieldmark__205_6744759611"/>
            <w:bookmarkStart w:id="254" w:name="__Fieldmark__505_35915224581"/>
            <w:bookmarkStart w:id="255" w:name="__Fieldmark__380_7969315671"/>
            <w:bookmarkStart w:id="256" w:name="__Fieldmark__284_41295740861"/>
            <w:bookmarkStart w:id="257" w:name="__Fieldmark__626_27657133931"/>
            <w:bookmarkStart w:id="258" w:name="__Fieldmark__732_318078615"/>
            <w:bookmarkEnd w:id="253"/>
            <w:bookmarkEnd w:id="254"/>
            <w:bookmarkEnd w:id="255"/>
            <w:bookmarkEnd w:id="256"/>
            <w:bookmarkEnd w:id="257"/>
            <w:bookmarkEnd w:id="258"/>
            <w:r>
              <w:rPr/>
            </w:r>
            <w:r>
              <w:rPr/>
              <w:fldChar w:fldCharType="end"/>
            </w:r>
          </w:p>
        </w:tc>
      </w:tr>
      <w:tr>
        <w:trPr>
          <w:trHeight w:val="7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vAlign w:val="center"/>
          </w:tcPr>
          <w:p>
            <w:pPr>
              <w:pStyle w:val="Allcaps"/>
              <w:spacing w:before="40" w:after="40"/>
              <w:rPr/>
            </w:pPr>
            <w:r>
              <w:rPr>
                <w:b/>
              </w:rPr>
              <w:t xml:space="preserve">evt. fortæring </w:t>
            </w:r>
          </w:p>
        </w:tc>
      </w:tr>
      <w:tr>
        <w:trPr>
          <w:trHeight w:val="277"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BulletedList"/>
              <w:numPr>
                <w:ilvl w:val="0"/>
                <w:numId w:val="0"/>
              </w:numPr>
              <w:spacing w:before="120" w:after="240"/>
              <w:rPr/>
            </w:pPr>
            <w:r>
              <w:fldChar w:fldCharType="begin">
                <w:ffData>
                  <w:name w:val="__Fieldmark__768_318078615"/>
                  <w:enabled/>
                  <w:calcOnExit w:val="0"/>
                </w:ffData>
              </w:fldChar>
            </w:r>
            <w:r>
              <w:rPr>
                <w:sz w:val="22"/>
              </w:rPr>
              <w:instrText> FORMTEXT </w:instrText>
            </w:r>
            <w:r>
              <w:rPr>
                <w:sz w:val="22"/>
              </w:rPr>
              <w:fldChar w:fldCharType="separate"/>
            </w:r>
            <w:bookmarkStart w:id="259" w:name="__Fieldmark__296_4129574086"/>
            <w:bookmarkStart w:id="260" w:name="__Fieldmark__656_2765713393"/>
            <w:bookmarkStart w:id="261" w:name="__Fieldmark__214_674475961"/>
            <w:bookmarkStart w:id="262" w:name="__Fieldmark__768_318078615"/>
            <w:bookmarkStart w:id="263" w:name="__Fieldmark__398_796931567"/>
            <w:bookmarkStart w:id="264" w:name="__Fieldmark__529_3591522458"/>
            <w:bookmarkStart w:id="265" w:name="__Fieldmark__768_318078615"/>
            <w:bookmarkEnd w:id="259"/>
            <w:bookmarkEnd w:id="260"/>
            <w:bookmarkEnd w:id="261"/>
            <w:bookmarkEnd w:id="263"/>
            <w:bookmarkEnd w:id="264"/>
            <w:bookmarkEnd w:id="265"/>
            <w:r>
              <w:rPr>
                <w:sz w:val="22"/>
              </w:rPr>
              <w:t>     </w:t>
            </w:r>
            <w:bookmarkStart w:id="266" w:name="__Fieldmark__656_27657133931"/>
            <w:bookmarkStart w:id="267" w:name="__Fieldmark__296_41295740861"/>
            <w:bookmarkStart w:id="268" w:name="__Fieldmark__398_7969315671"/>
            <w:bookmarkStart w:id="269" w:name="__Fieldmark__214_6744759611"/>
            <w:bookmarkStart w:id="270" w:name="__Fieldmark__529_35915224581"/>
            <w:bookmarkStart w:id="271" w:name="__Fieldmark__768_318078615"/>
            <w:bookmarkEnd w:id="266"/>
            <w:bookmarkEnd w:id="267"/>
            <w:bookmarkEnd w:id="268"/>
            <w:bookmarkEnd w:id="269"/>
            <w:bookmarkEnd w:id="270"/>
            <w:bookmarkEnd w:id="271"/>
            <w:r>
              <w:rPr/>
            </w:r>
            <w:r>
              <w:rPr/>
              <w:fldChar w:fldCharType="end"/>
            </w:r>
          </w:p>
        </w:tc>
      </w:tr>
      <w:tr>
        <w:trPr>
          <w:trHeight w:val="7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vAlign w:val="center"/>
          </w:tcPr>
          <w:p>
            <w:pPr>
              <w:pStyle w:val="Allcaps"/>
              <w:spacing w:before="40" w:after="40"/>
              <w:rPr/>
            </w:pPr>
            <w:r>
              <w:rPr>
                <w:b/>
              </w:rPr>
              <w:t xml:space="preserve">prisfastsættelse:  </w:t>
            </w:r>
          </w:p>
        </w:tc>
      </w:tr>
      <w:tr>
        <w:trPr>
          <w:trHeight w:val="277"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BulletedList"/>
              <w:numPr>
                <w:ilvl w:val="0"/>
                <w:numId w:val="0"/>
              </w:numPr>
              <w:spacing w:before="120" w:after="240"/>
              <w:rPr/>
            </w:pPr>
            <w:r>
              <w:rPr/>
              <w:t xml:space="preserve">Underviser pris ex. Moms </w:t>
            </w:r>
            <w:r>
              <w:fldChar w:fldCharType="begin">
                <w:ffData>
                  <w:name w:val="__Fieldmark__805_318078615"/>
                  <w:enabled/>
                  <w:calcOnExit w:val="0"/>
                </w:ffData>
              </w:fldChar>
            </w:r>
            <w:r>
              <w:rPr/>
              <w:instrText> FORMTEXT </w:instrText>
            </w:r>
            <w:r>
              <w:rPr/>
              <w:fldChar w:fldCharType="separate"/>
            </w:r>
            <w:bookmarkStart w:id="272" w:name="__Fieldmark__417_796931567"/>
            <w:bookmarkStart w:id="273" w:name="__Fieldmark__309_4129574086"/>
            <w:bookmarkStart w:id="274" w:name="__Fieldmark__226_674475961"/>
            <w:bookmarkStart w:id="275" w:name="__Fieldmark__805_318078615"/>
            <w:bookmarkStart w:id="276" w:name="__Fieldmark__554_3591522458"/>
            <w:bookmarkStart w:id="277" w:name="__Fieldmark__687_2765713393"/>
            <w:bookmarkStart w:id="278" w:name="__Fieldmark__805_318078615"/>
            <w:bookmarkEnd w:id="272"/>
            <w:bookmarkEnd w:id="273"/>
            <w:bookmarkEnd w:id="274"/>
            <w:bookmarkEnd w:id="276"/>
            <w:bookmarkEnd w:id="277"/>
            <w:bookmarkEnd w:id="278"/>
            <w:r>
              <w:rPr/>
            </w:r>
            <w:r>
              <w:rPr>
                <w:sz w:val="22"/>
              </w:rPr>
              <w:t>     </w:t>
            </w:r>
            <w:bookmarkStart w:id="279" w:name="__Fieldmark__687_27657133931"/>
            <w:bookmarkStart w:id="280" w:name="__Fieldmark__417_7969315671"/>
            <w:bookmarkStart w:id="281" w:name="__Fieldmark__554_35915224581"/>
            <w:bookmarkStart w:id="282" w:name="__Fieldmark__226_6744759611"/>
            <w:bookmarkStart w:id="283" w:name="__Fieldmark__309_41295740861"/>
            <w:bookmarkStart w:id="284" w:name="__Fieldmark__805_318078615"/>
            <w:bookmarkEnd w:id="279"/>
            <w:bookmarkEnd w:id="280"/>
            <w:bookmarkEnd w:id="281"/>
            <w:bookmarkEnd w:id="282"/>
            <w:bookmarkEnd w:id="283"/>
            <w:bookmarkEnd w:id="284"/>
            <w:r>
              <w:rPr/>
            </w:r>
            <w:r>
              <w:rPr/>
              <w:fldChar w:fldCharType="end"/>
            </w:r>
          </w:p>
          <w:p>
            <w:pPr>
              <w:pStyle w:val="BulletedList"/>
              <w:numPr>
                <w:ilvl w:val="0"/>
                <w:numId w:val="0"/>
              </w:numPr>
              <w:rPr/>
            </w:pPr>
            <w:r>
              <w:rPr/>
              <w:t xml:space="preserve">Transportudgifter/Kørselsgodtgørelse </w:t>
            </w:r>
            <w:r>
              <w:fldChar w:fldCharType="begin">
                <w:ffData>
                  <w:name w:val="__Fieldmark__841_318078615"/>
                  <w:enabled/>
                  <w:calcOnExit w:val="0"/>
                </w:ffData>
              </w:fldChar>
            </w:r>
            <w:r>
              <w:rPr/>
              <w:instrText> FORMTEXT </w:instrText>
            </w:r>
            <w:r>
              <w:rPr/>
              <w:fldChar w:fldCharType="separate"/>
            </w:r>
            <w:bookmarkStart w:id="285" w:name="__Fieldmark__717_2765713393"/>
            <w:bookmarkStart w:id="286" w:name="__Fieldmark__236_674475961"/>
            <w:bookmarkStart w:id="287" w:name="__Fieldmark__435_796931567"/>
            <w:bookmarkStart w:id="288" w:name="__Fieldmark__578_3591522458"/>
            <w:bookmarkStart w:id="289" w:name="__Fieldmark__841_318078615"/>
            <w:bookmarkStart w:id="290" w:name="__Fieldmark__321_4129574086"/>
            <w:bookmarkStart w:id="291" w:name="__Fieldmark__841_318078615"/>
            <w:bookmarkEnd w:id="285"/>
            <w:bookmarkEnd w:id="286"/>
            <w:bookmarkEnd w:id="287"/>
            <w:bookmarkEnd w:id="288"/>
            <w:bookmarkEnd w:id="290"/>
            <w:bookmarkEnd w:id="291"/>
            <w:r>
              <w:rPr/>
            </w:r>
            <w:r>
              <w:rPr>
                <w:sz w:val="22"/>
              </w:rPr>
              <w:t>     </w:t>
            </w:r>
            <w:bookmarkStart w:id="292" w:name="__Fieldmark__236_6744759611"/>
            <w:bookmarkStart w:id="293" w:name="__Fieldmark__435_7969315671"/>
            <w:bookmarkStart w:id="294" w:name="__Fieldmark__321_41295740861"/>
            <w:bookmarkStart w:id="295" w:name="__Fieldmark__717_27657133931"/>
            <w:bookmarkStart w:id="296" w:name="__Fieldmark__578_35915224581"/>
            <w:bookmarkStart w:id="297" w:name="__Fieldmark__841_318078615"/>
            <w:bookmarkEnd w:id="292"/>
            <w:bookmarkEnd w:id="293"/>
            <w:bookmarkEnd w:id="294"/>
            <w:bookmarkEnd w:id="295"/>
            <w:bookmarkEnd w:id="296"/>
            <w:bookmarkEnd w:id="297"/>
            <w:r>
              <w:rPr/>
            </w:r>
            <w:r>
              <w:rPr/>
              <w:fldChar w:fldCharType="end"/>
            </w:r>
          </w:p>
          <w:p>
            <w:pPr>
              <w:pStyle w:val="BulletedList"/>
              <w:numPr>
                <w:ilvl w:val="0"/>
                <w:numId w:val="0"/>
              </w:numPr>
              <w:rPr/>
            </w:pPr>
            <w:r>
              <w:rPr/>
              <w:t>Hotel og opholdsudgifter</w:t>
            </w:r>
            <w:r>
              <w:rPr>
                <w:sz w:val="22"/>
              </w:rPr>
              <w:t xml:space="preserve"> </w:t>
            </w:r>
            <w:r>
              <w:fldChar w:fldCharType="begin">
                <w:ffData>
                  <w:name w:val="__Fieldmark__881_318078615"/>
                  <w:enabled/>
                  <w:calcOnExit w:val="0"/>
                </w:ffData>
              </w:fldChar>
            </w:r>
            <w:r>
              <w:rPr>
                <w:sz w:val="22"/>
              </w:rPr>
              <w:instrText> FORMTEXT </w:instrText>
            </w:r>
            <w:r>
              <w:rPr>
                <w:sz w:val="22"/>
              </w:rPr>
              <w:fldChar w:fldCharType="separate"/>
            </w:r>
            <w:bookmarkStart w:id="298" w:name="__Fieldmark__457_796931567"/>
            <w:bookmarkStart w:id="299" w:name="__Fieldmark__751_2765713393"/>
            <w:bookmarkStart w:id="300" w:name="__Fieldmark__606_3591522458"/>
            <w:bookmarkStart w:id="301" w:name="_GoBack"/>
            <w:bookmarkStart w:id="302" w:name="__Fieldmark__881_318078615"/>
            <w:bookmarkStart w:id="303" w:name="__Fieldmark__249_674475961"/>
            <w:bookmarkStart w:id="304" w:name="__Fieldmark__337_4129574086"/>
            <w:bookmarkStart w:id="305" w:name="__Fieldmark__881_318078615"/>
            <w:bookmarkEnd w:id="298"/>
            <w:bookmarkEnd w:id="299"/>
            <w:bookmarkEnd w:id="300"/>
            <w:bookmarkEnd w:id="301"/>
            <w:bookmarkEnd w:id="303"/>
            <w:bookmarkEnd w:id="304"/>
            <w:bookmarkEnd w:id="305"/>
            <w:r>
              <w:rPr>
                <w:sz w:val="22"/>
              </w:rPr>
              <w:t>     </w:t>
            </w:r>
            <w:bookmarkStart w:id="306" w:name="__Fieldmark__606_35915224581"/>
            <w:bookmarkStart w:id="307" w:name="__Fieldmark__249_6744759611"/>
            <w:bookmarkStart w:id="308" w:name="__Fieldmark__751_27657133931"/>
            <w:bookmarkStart w:id="309" w:name="__Fieldmark__457_7969315671"/>
            <w:bookmarkStart w:id="310" w:name="__Fieldmark__337_41295740861"/>
            <w:bookmarkStart w:id="311" w:name="__Fieldmark__881_318078615"/>
            <w:bookmarkEnd w:id="306"/>
            <w:bookmarkEnd w:id="307"/>
            <w:bookmarkEnd w:id="308"/>
            <w:bookmarkEnd w:id="309"/>
            <w:bookmarkEnd w:id="310"/>
            <w:bookmarkEnd w:id="311"/>
            <w:r>
              <w:rPr/>
            </w:r>
            <w:r>
              <w:rPr/>
              <w:fldChar w:fldCharType="end"/>
            </w:r>
          </w:p>
          <w:p>
            <w:pPr>
              <w:pStyle w:val="BulletedList"/>
              <w:numPr>
                <w:ilvl w:val="0"/>
                <w:numId w:val="0"/>
              </w:numPr>
              <w:rPr/>
            </w:pPr>
            <w:r>
              <w:rPr/>
              <w:t>Kursusmateriale pr. deltager</w:t>
            </w:r>
            <w:r>
              <w:rPr>
                <w:sz w:val="22"/>
              </w:rPr>
              <w:t xml:space="preserve"> </w:t>
            </w:r>
            <w:r>
              <w:fldChar w:fldCharType="begin">
                <w:ffData>
                  <w:name w:val="__Fieldmark__918_318078615"/>
                  <w:enabled/>
                  <w:calcOnExit w:val="0"/>
                </w:ffData>
              </w:fldChar>
            </w:r>
            <w:r>
              <w:rPr>
                <w:sz w:val="22"/>
              </w:rPr>
              <w:instrText> FORMTEXT </w:instrText>
            </w:r>
            <w:r>
              <w:rPr>
                <w:sz w:val="22"/>
              </w:rPr>
              <w:fldChar w:fldCharType="separate"/>
            </w:r>
            <w:bookmarkStart w:id="312" w:name="__Fieldmark__350_4129574086"/>
            <w:bookmarkStart w:id="313" w:name="__Fieldmark__476_796931567"/>
            <w:bookmarkStart w:id="314" w:name="__Fieldmark__782_2765713393"/>
            <w:bookmarkStart w:id="315" w:name="__Fieldmark__918_318078615"/>
            <w:bookmarkStart w:id="316" w:name="__Fieldmark__631_3591522458"/>
            <w:bookmarkStart w:id="317" w:name="__Fieldmark__259_674475961"/>
            <w:bookmarkStart w:id="318" w:name="__Fieldmark__918_318078615"/>
            <w:bookmarkEnd w:id="312"/>
            <w:bookmarkEnd w:id="313"/>
            <w:bookmarkEnd w:id="314"/>
            <w:bookmarkEnd w:id="316"/>
            <w:bookmarkEnd w:id="317"/>
            <w:bookmarkEnd w:id="318"/>
            <w:r>
              <w:rPr>
                <w:sz w:val="22"/>
              </w:rPr>
              <w:t>     </w:t>
            </w:r>
            <w:bookmarkStart w:id="319" w:name="__Fieldmark__782_27657133931"/>
            <w:bookmarkStart w:id="320" w:name="__Fieldmark__350_41295740861"/>
            <w:bookmarkStart w:id="321" w:name="__Fieldmark__631_35915224581"/>
            <w:bookmarkStart w:id="322" w:name="__Fieldmark__259_6744759611"/>
            <w:bookmarkStart w:id="323" w:name="__Fieldmark__476_7969315671"/>
            <w:bookmarkStart w:id="324" w:name="__Fieldmark__918_318078615"/>
            <w:bookmarkEnd w:id="319"/>
            <w:bookmarkEnd w:id="320"/>
            <w:bookmarkEnd w:id="321"/>
            <w:bookmarkEnd w:id="322"/>
            <w:bookmarkEnd w:id="323"/>
            <w:bookmarkEnd w:id="324"/>
            <w:r>
              <w:rPr/>
            </w:r>
            <w:r>
              <w:rPr/>
              <w:fldChar w:fldCharType="end"/>
            </w:r>
          </w:p>
          <w:p>
            <w:pPr>
              <w:pStyle w:val="BulletedList"/>
              <w:numPr>
                <w:ilvl w:val="0"/>
                <w:numId w:val="0"/>
              </w:numPr>
              <w:rPr/>
            </w:pPr>
            <w:r>
              <w:rPr/>
              <w:t>Fortæring pr. deltager</w:t>
            </w:r>
            <w:r>
              <w:rPr>
                <w:sz w:val="22"/>
              </w:rPr>
              <w:t xml:space="preserve"> </w:t>
            </w:r>
            <w:r>
              <w:fldChar w:fldCharType="begin">
                <w:ffData>
                  <w:name w:val="__Fieldmark__955_318078615"/>
                  <w:enabled/>
                  <w:calcOnExit w:val="0"/>
                </w:ffData>
              </w:fldChar>
            </w:r>
            <w:r>
              <w:rPr>
                <w:sz w:val="22"/>
              </w:rPr>
              <w:instrText> FORMTEXT </w:instrText>
            </w:r>
            <w:r>
              <w:rPr>
                <w:sz w:val="22"/>
              </w:rPr>
              <w:fldChar w:fldCharType="separate"/>
            </w:r>
            <w:bookmarkStart w:id="325" w:name="__Fieldmark__363_4129574086"/>
            <w:bookmarkStart w:id="326" w:name="__Fieldmark__955_318078615"/>
            <w:bookmarkStart w:id="327" w:name="__Fieldmark__495_796931567"/>
            <w:bookmarkStart w:id="328" w:name="__Fieldmark__269_674475961"/>
            <w:bookmarkStart w:id="329" w:name="__Fieldmark__813_2765713393"/>
            <w:bookmarkStart w:id="330" w:name="__Fieldmark__656_3591522458"/>
            <w:bookmarkStart w:id="331" w:name="__Fieldmark__955_318078615"/>
            <w:bookmarkEnd w:id="325"/>
            <w:bookmarkEnd w:id="327"/>
            <w:bookmarkEnd w:id="328"/>
            <w:bookmarkEnd w:id="329"/>
            <w:bookmarkEnd w:id="330"/>
            <w:bookmarkEnd w:id="331"/>
            <w:r>
              <w:rPr>
                <w:sz w:val="22"/>
              </w:rPr>
              <w:t>     </w:t>
            </w:r>
            <w:bookmarkStart w:id="332" w:name="__Fieldmark__813_27657133931"/>
            <w:bookmarkStart w:id="333" w:name="__Fieldmark__495_7969315671"/>
            <w:bookmarkStart w:id="334" w:name="__Fieldmark__269_6744759611"/>
            <w:bookmarkStart w:id="335" w:name="__Fieldmark__363_41295740861"/>
            <w:bookmarkStart w:id="336" w:name="__Fieldmark__656_35915224581"/>
            <w:bookmarkStart w:id="337" w:name="__Fieldmark__955_318078615"/>
            <w:bookmarkEnd w:id="332"/>
            <w:bookmarkEnd w:id="333"/>
            <w:bookmarkEnd w:id="334"/>
            <w:bookmarkEnd w:id="335"/>
            <w:bookmarkEnd w:id="336"/>
            <w:bookmarkEnd w:id="337"/>
            <w:r>
              <w:rPr/>
            </w:r>
            <w:r>
              <w:rPr/>
              <w:fldChar w:fldCharType="end"/>
            </w:r>
          </w:p>
          <w:p>
            <w:pPr>
              <w:pStyle w:val="BulletedList"/>
              <w:numPr>
                <w:ilvl w:val="0"/>
                <w:numId w:val="0"/>
              </w:numPr>
              <w:rPr/>
            </w:pPr>
            <w:r>
              <w:rPr/>
              <w:t>Øvrige udgifter</w:t>
            </w:r>
            <w:r>
              <w:rPr>
                <w:sz w:val="22"/>
              </w:rPr>
              <w:t xml:space="preserve"> </w:t>
            </w:r>
            <w:r>
              <w:fldChar w:fldCharType="begin">
                <w:ffData>
                  <w:name w:val="__Fieldmark__992_318078615"/>
                  <w:enabled/>
                  <w:calcOnExit w:val="0"/>
                </w:ffData>
              </w:fldChar>
            </w:r>
            <w:r>
              <w:rPr>
                <w:sz w:val="22"/>
              </w:rPr>
              <w:instrText> FORMTEXT </w:instrText>
            </w:r>
            <w:r>
              <w:rPr>
                <w:sz w:val="22"/>
              </w:rPr>
              <w:fldChar w:fldCharType="separate"/>
            </w:r>
            <w:bookmarkStart w:id="338" w:name="__Fieldmark__844_2765713393"/>
            <w:bookmarkStart w:id="339" w:name="__Fieldmark__376_4129574086"/>
            <w:bookmarkStart w:id="340" w:name="__Fieldmark__681_3591522458"/>
            <w:bookmarkStart w:id="341" w:name="__Fieldmark__992_318078615"/>
            <w:bookmarkStart w:id="342" w:name="__Fieldmark__279_674475961"/>
            <w:bookmarkStart w:id="343" w:name="__Fieldmark__514_796931567"/>
            <w:bookmarkStart w:id="344" w:name="__Fieldmark__992_318078615"/>
            <w:bookmarkEnd w:id="338"/>
            <w:bookmarkEnd w:id="339"/>
            <w:bookmarkEnd w:id="340"/>
            <w:bookmarkEnd w:id="342"/>
            <w:bookmarkEnd w:id="343"/>
            <w:bookmarkEnd w:id="344"/>
            <w:r>
              <w:rPr>
                <w:sz w:val="22"/>
              </w:rPr>
              <w:t>     </w:t>
            </w:r>
            <w:bookmarkStart w:id="345" w:name="__Fieldmark__844_27657133931"/>
            <w:bookmarkStart w:id="346" w:name="__Fieldmark__514_7969315671"/>
            <w:bookmarkStart w:id="347" w:name="__Fieldmark__279_6744759611"/>
            <w:bookmarkStart w:id="348" w:name="__Fieldmark__376_41295740861"/>
            <w:bookmarkStart w:id="349" w:name="__Fieldmark__681_35915224581"/>
            <w:bookmarkStart w:id="350" w:name="__Fieldmark__992_318078615"/>
            <w:bookmarkEnd w:id="345"/>
            <w:bookmarkEnd w:id="346"/>
            <w:bookmarkEnd w:id="347"/>
            <w:bookmarkEnd w:id="348"/>
            <w:bookmarkEnd w:id="349"/>
            <w:bookmarkEnd w:id="350"/>
            <w:r>
              <w:rPr/>
            </w:r>
            <w:r>
              <w:rPr/>
              <w:fldChar w:fldCharType="end"/>
            </w:r>
          </w:p>
          <w:p>
            <w:pPr>
              <w:pStyle w:val="BulletedList"/>
              <w:numPr>
                <w:ilvl w:val="0"/>
                <w:numId w:val="0"/>
              </w:numPr>
              <w:rPr/>
            </w:pPr>
            <w:r>
              <w:rPr/>
              <w:t xml:space="preserve">Kommentarer </w:t>
            </w:r>
            <w:r>
              <w:fldChar w:fldCharType="begin">
                <w:ffData>
                  <w:name w:val="__Fieldmark__1028_318078615"/>
                  <w:enabled/>
                  <w:calcOnExit w:val="0"/>
                </w:ffData>
              </w:fldChar>
            </w:r>
            <w:r>
              <w:rPr/>
              <w:instrText> FORMTEXT </w:instrText>
            </w:r>
            <w:r>
              <w:rPr/>
              <w:fldChar w:fldCharType="separate"/>
            </w:r>
            <w:bookmarkStart w:id="351" w:name="__Fieldmark__705_3591522458"/>
            <w:bookmarkStart w:id="352" w:name="__Fieldmark__532_796931567"/>
            <w:bookmarkStart w:id="353" w:name="__Fieldmark__388_4129574086"/>
            <w:bookmarkStart w:id="354" w:name="__Fieldmark__874_2765713393"/>
            <w:bookmarkStart w:id="355" w:name="__Fieldmark__1028_318078615"/>
            <w:bookmarkStart w:id="356" w:name="__Fieldmark__289_674475961"/>
            <w:bookmarkStart w:id="357" w:name="__Fieldmark__1028_318078615"/>
            <w:bookmarkEnd w:id="351"/>
            <w:bookmarkEnd w:id="352"/>
            <w:bookmarkEnd w:id="353"/>
            <w:bookmarkEnd w:id="354"/>
            <w:bookmarkEnd w:id="356"/>
            <w:bookmarkEnd w:id="357"/>
            <w:r>
              <w:rPr/>
            </w:r>
            <w:r>
              <w:rPr>
                <w:sz w:val="22"/>
              </w:rPr>
              <w:t> </w:t>
            </w:r>
            <w:r>
              <w:rPr>
                <w:rFonts w:ascii="Arial;sans-serif" w:hAnsi="Arial;sans-serif"/>
                <w:color w:val="1F497D"/>
                <w:sz w:val="22"/>
              </w:rPr>
              <w:t>Finanseres af midler fra AAUs digitaliseringsstrategi</w:t>
            </w:r>
            <w:r>
              <w:rPr>
                <w:sz w:val="22"/>
              </w:rPr>
              <w:t>    </w:t>
            </w:r>
            <w:bookmarkStart w:id="358" w:name="__Fieldmark__874_27657133931"/>
            <w:bookmarkStart w:id="359" w:name="__Fieldmark__532_7969315671"/>
            <w:bookmarkStart w:id="360" w:name="__Fieldmark__289_6744759611"/>
            <w:bookmarkStart w:id="361" w:name="__Fieldmark__388_41295740861"/>
            <w:bookmarkStart w:id="362" w:name="__Fieldmark__705_35915224581"/>
            <w:bookmarkStart w:id="363" w:name="__Fieldmark__1028_318078615"/>
            <w:bookmarkEnd w:id="358"/>
            <w:bookmarkEnd w:id="359"/>
            <w:bookmarkEnd w:id="360"/>
            <w:bookmarkEnd w:id="361"/>
            <w:bookmarkEnd w:id="362"/>
            <w:bookmarkEnd w:id="363"/>
            <w:r>
              <w:rPr/>
            </w:r>
            <w:r>
              <w:rPr/>
              <w:fldChar w:fldCharType="end"/>
            </w:r>
          </w:p>
          <w:p>
            <w:pPr>
              <w:pStyle w:val="BulletedList"/>
              <w:numPr>
                <w:ilvl w:val="0"/>
                <w:numId w:val="0"/>
              </w:numPr>
              <w:spacing w:before="120" w:after="240"/>
              <w:rPr/>
            </w:pPr>
            <w:r>
              <w:rPr/>
              <w:t>I kursusbeskrivelsen oplyses prisen for min. antal deltagere samt max. antal deltagere, og muligvis en pris midt imellem</w:t>
            </w:r>
          </w:p>
        </w:tc>
      </w:tr>
      <w:tr>
        <w:trPr>
          <w:trHeight w:val="75"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vAlign w:val="center"/>
          </w:tcPr>
          <w:p>
            <w:pPr>
              <w:pStyle w:val="Allcaps"/>
              <w:spacing w:before="40" w:after="40"/>
              <w:rPr/>
            </w:pPr>
            <w:r>
              <w:rPr>
                <w:b/>
              </w:rPr>
              <w:t xml:space="preserve">evaluering </w:t>
            </w:r>
          </w:p>
        </w:tc>
      </w:tr>
      <w:tr>
        <w:trPr>
          <w:trHeight w:val="277" w:hRule="atLeast"/>
        </w:trPr>
        <w:tc>
          <w:tcPr>
            <w:tcW w:w="981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BulletedList"/>
              <w:numPr>
                <w:ilvl w:val="0"/>
                <w:numId w:val="0"/>
              </w:numPr>
              <w:spacing w:before="120" w:after="240"/>
              <w:rPr/>
            </w:pPr>
            <w:r>
              <w:rPr/>
              <w:t xml:space="preserve">Evalueres kurset af kursusudbyder? </w:t>
            </w:r>
            <w:r>
              <w:fldChar w:fldCharType="begin">
                <w:ffData>
                  <w:name w:val="__Fieldmark__1068_318078615"/>
                  <w:enabled/>
                  <w:calcOnExit w:val="0"/>
                </w:ffData>
              </w:fldChar>
            </w:r>
            <w:r>
              <w:rPr/>
              <w:instrText> FORMTEXT </w:instrText>
            </w:r>
            <w:r>
              <w:rPr/>
              <w:fldChar w:fldCharType="separate"/>
            </w:r>
            <w:bookmarkStart w:id="364" w:name="__Fieldmark__1068_318078615"/>
            <w:bookmarkStart w:id="365" w:name="__Fieldmark__906_2765713393"/>
            <w:bookmarkStart w:id="366" w:name="__Fieldmark__552_796931567"/>
            <w:bookmarkStart w:id="367" w:name="__Fieldmark__303_674475961"/>
            <w:bookmarkStart w:id="368" w:name="__Fieldmark__402_4129574086"/>
            <w:bookmarkStart w:id="369" w:name="__Fieldmark__731_3591522458"/>
            <w:bookmarkStart w:id="370" w:name="__Fieldmark__1068_318078615"/>
            <w:bookmarkEnd w:id="365"/>
            <w:bookmarkEnd w:id="366"/>
            <w:bookmarkEnd w:id="367"/>
            <w:bookmarkEnd w:id="368"/>
            <w:bookmarkEnd w:id="369"/>
            <w:bookmarkEnd w:id="370"/>
            <w:r>
              <w:rPr/>
            </w:r>
            <w:r>
              <w:rPr>
                <w:color w:val="FF0000"/>
                <w:sz w:val="22"/>
              </w:rPr>
              <w:t>  Nej   </w:t>
            </w:r>
            <w:bookmarkStart w:id="371" w:name="__Fieldmark__906_27657133931"/>
            <w:bookmarkStart w:id="372" w:name="__Fieldmark__552_7969315671"/>
            <w:bookmarkStart w:id="373" w:name="__Fieldmark__303_6744759611"/>
            <w:bookmarkStart w:id="374" w:name="__Fieldmark__402_41295740861"/>
            <w:bookmarkStart w:id="375" w:name="__Fieldmark__731_35915224581"/>
            <w:bookmarkStart w:id="376" w:name="__Fieldmark__1068_318078615"/>
            <w:bookmarkEnd w:id="371"/>
            <w:bookmarkEnd w:id="372"/>
            <w:bookmarkEnd w:id="373"/>
            <w:bookmarkEnd w:id="374"/>
            <w:bookmarkEnd w:id="375"/>
            <w:bookmarkEnd w:id="376"/>
            <w:r>
              <w:rPr/>
            </w:r>
            <w:r>
              <w:rPr/>
              <w:fldChar w:fldCharType="end"/>
            </w:r>
          </w:p>
        </w:tc>
      </w:tr>
    </w:tbl>
    <w:p>
      <w:pPr>
        <w:pStyle w:val="Normal"/>
        <w:widowControl/>
        <w:bidi w:val="0"/>
        <w:spacing w:before="40" w:after="40"/>
        <w:jc w:val="left"/>
        <w:rPr/>
      </w:pPr>
      <w:r>
        <w:rPr/>
      </w:r>
    </w:p>
    <w:sectPr>
      <w:type w:val="nextPage"/>
      <w:pgSz w:w="11906" w:h="16838"/>
      <w:pgMar w:left="1440" w:right="1440" w:header="0" w:top="426" w:footer="0" w:bottom="1080" w:gutter="0"/>
      <w:pgNumType w:fmt="decimal"/>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Verdana">
    <w:altName w:val="Bold"/>
    <w:charset w:val="01"/>
    <w:family w:val="roman"/>
    <w:pitch w:val="variable"/>
  </w:font>
  <w:font w:name="Arial">
    <w:altName w:val="sans-serif"/>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1"/>
  </w:compat>
  <w:documentProtection w:edit="forms" w:enforcement="1" w:cryptProviderType="rsaFull" w:cryptAlgorithmClass="hash" w:cryptAlgorithmType="typeAny" w:cryptAlgorithmSid="4" w:cryptSpinCount="100000" w:hash="kOKwo//v9CrDGn9s7O4o1gX/n3U=" w:salt="4jh/2aUNoUsWfi/zSdObWg=="/>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a-DK" w:eastAsia="da-DK"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40" w:after="40"/>
      <w:jc w:val="left"/>
    </w:pPr>
    <w:rPr>
      <w:rFonts w:ascii="Verdana" w:hAnsi="Verdana" w:eastAsia="Times New Roman" w:cs="Verdana"/>
      <w:color w:val="00000A"/>
      <w:kern w:val="0"/>
      <w:sz w:val="16"/>
      <w:szCs w:val="16"/>
      <w:lang w:val="da-DK" w:eastAsia="da-DK" w:bidi="hi-IN"/>
    </w:rPr>
  </w:style>
  <w:style w:type="paragraph" w:styleId="Heading1">
    <w:name w:val="Heading 1"/>
    <w:basedOn w:val="Normal"/>
    <w:next w:val="Normal"/>
    <w:qFormat/>
    <w:pPr>
      <w:keepNext w:val="true"/>
      <w:spacing w:before="240" w:after="120"/>
      <w:outlineLvl w:val="0"/>
    </w:pPr>
    <w:rPr>
      <w:b/>
      <w:bCs/>
      <w:caps/>
      <w:kern w:val="2"/>
      <w:sz w:val="24"/>
      <w:szCs w:val="24"/>
    </w:rPr>
  </w:style>
  <w:style w:type="character" w:styleId="DefaultParagraphFont" w:default="1">
    <w:name w:val="Default Paragraph Font"/>
    <w:uiPriority w:val="1"/>
    <w:semiHidden/>
    <w:unhideWhenUsed/>
    <w:qFormat/>
    <w:rPr/>
  </w:style>
  <w:style w:type="character" w:styleId="AllcapsChar" w:customStyle="1">
    <w:name w:val="All caps Char"/>
    <w:basedOn w:val="DefaultParagraphFont"/>
    <w:link w:val="Allcaps"/>
    <w:qFormat/>
    <w:locked/>
    <w:rPr>
      <w:rFonts w:ascii="Verdana" w:hAnsi="Verdana"/>
      <w:caps/>
      <w:sz w:val="16"/>
      <w:szCs w:val="16"/>
      <w:lang w:val="da-DK" w:eastAsia="da-DK" w:bidi="da-DK"/>
    </w:rPr>
  </w:style>
  <w:style w:type="character" w:styleId="BoldChar" w:customStyle="1">
    <w:name w:val="Bold Char"/>
    <w:basedOn w:val="DefaultParagraphFont"/>
    <w:link w:val="Bold"/>
    <w:qFormat/>
    <w:locked/>
    <w:rPr>
      <w:rFonts w:ascii="Verdana" w:hAnsi="Verdana"/>
      <w:b/>
      <w:bCs w:val="false"/>
      <w:sz w:val="16"/>
      <w:szCs w:val="24"/>
      <w:lang w:val="da-DK" w:eastAsia="da-DK" w:bidi="da-DK"/>
    </w:rPr>
  </w:style>
  <w:style w:type="character" w:styleId="ItalicChar" w:customStyle="1">
    <w:name w:val="Italic Char"/>
    <w:basedOn w:val="DefaultParagraphFont"/>
    <w:link w:val="Italic"/>
    <w:qFormat/>
    <w:locked/>
    <w:rPr>
      <w:rFonts w:ascii="Verdana" w:hAnsi="Verdana"/>
      <w:i/>
      <w:iCs w:val="false"/>
      <w:sz w:val="16"/>
      <w:szCs w:val="24"/>
      <w:lang w:val="da-DK" w:eastAsia="da-DK" w:bidi="da-DK"/>
    </w:rPr>
  </w:style>
  <w:style w:type="character" w:styleId="ListLabel1">
    <w:name w:val="ListLabel 1"/>
    <w:qFormat/>
    <w:rPr>
      <w:sz w:val="16"/>
      <w:szCs w:val="16"/>
    </w:rPr>
  </w:style>
  <w:style w:type="character" w:styleId="ListLabel2">
    <w:name w:val="ListLabel 2"/>
    <w:qFormat/>
    <w:rPr>
      <w:sz w:val="16"/>
      <w:szCs w:val="16"/>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Bullets">
    <w:name w:val="Bullets"/>
    <w:qFormat/>
    <w:rPr>
      <w:rFonts w:ascii="OpenSymbol" w:hAnsi="OpenSymbol" w:eastAsia="OpenSymbol"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Overskrift">
    <w:name w:val="Overskrift"/>
    <w:basedOn w:val="Normal"/>
    <w:qFormat/>
    <w:pPr>
      <w:keepNext w:val="true"/>
      <w:spacing w:before="240" w:after="120"/>
    </w:pPr>
    <w:rPr>
      <w:rFonts w:ascii="Liberation Sans" w:hAnsi="Liberation Sans" w:eastAsia="Noto Sans CJK SC Regular" w:cs="Lohit Devanagari"/>
      <w:sz w:val="28"/>
      <w:szCs w:val="28"/>
    </w:rPr>
  </w:style>
  <w:style w:type="paragraph" w:styleId="Indeks">
    <w:name w:val="Indeks"/>
    <w:basedOn w:val="Normal"/>
    <w:qFormat/>
    <w:pPr>
      <w:suppressLineNumbers/>
    </w:pPr>
    <w:rPr>
      <w:rFonts w:cs="Lohit Devanagari"/>
    </w:rPr>
  </w:style>
  <w:style w:type="paragraph" w:styleId="BalloonText">
    <w:name w:val="Balloon Text"/>
    <w:basedOn w:val="Normal"/>
    <w:semiHidden/>
    <w:qFormat/>
    <w:pPr/>
    <w:rPr>
      <w:rFonts w:ascii="Tahoma" w:hAnsi="Tahoma" w:cs="Times New Roman"/>
    </w:rPr>
  </w:style>
  <w:style w:type="paragraph" w:styleId="Allcaps" w:customStyle="1">
    <w:name w:val="All caps"/>
    <w:basedOn w:val="Normal"/>
    <w:link w:val="AllcapsChar"/>
    <w:qFormat/>
    <w:pPr/>
    <w:rPr>
      <w:caps/>
      <w:lang w:bidi="da-DK"/>
    </w:rPr>
  </w:style>
  <w:style w:type="paragraph" w:styleId="BulletedList" w:customStyle="1">
    <w:name w:val="Bulleted List"/>
    <w:basedOn w:val="Normal"/>
    <w:qFormat/>
    <w:pPr>
      <w:spacing w:before="120" w:after="240"/>
    </w:pPr>
    <w:rPr>
      <w:lang w:bidi="da-DK"/>
    </w:rPr>
  </w:style>
  <w:style w:type="paragraph" w:styleId="Bold" w:customStyle="1">
    <w:name w:val="Bold"/>
    <w:basedOn w:val="Normal"/>
    <w:link w:val="BoldChar"/>
    <w:qFormat/>
    <w:pPr/>
    <w:rPr>
      <w:b/>
      <w:lang w:bidi="da-DK"/>
    </w:rPr>
  </w:style>
  <w:style w:type="paragraph" w:styleId="Italic" w:customStyle="1">
    <w:name w:val="Italic"/>
    <w:basedOn w:val="Normal"/>
    <w:link w:val="ItalicChar"/>
    <w:qFormat/>
    <w:pPr/>
    <w:rPr>
      <w:i/>
      <w:lang w:bidi="da-DK"/>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Medarbejderevaluering</Template>
  <TotalTime>164</TotalTime>
  <Application>LibreOffice/6.0.6.2$Linux_X86_64 LibreOffice_project/00m0$Build-2</Application>
  <Pages>3</Pages>
  <Words>560</Words>
  <Characters>3011</Characters>
  <CharactersWithSpaces>3562</CharactersWithSpaces>
  <Paragraphs>47</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2016-06-14T08:26:00Z</dcterms:created>
  <dc:creator>Mette Schoubye Fallingborg</dc:creator>
  <dc:description/>
  <dc:language>en-US</dc:language>
  <cp:lastModifiedBy/>
  <cp:lastPrinted>2005-07-01T06:49:00Z</cp:lastPrinted>
  <dcterms:modified xsi:type="dcterms:W3CDTF">2018-11-09T14:31:15Z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TC010427641030</vt:lpwstr>
  </property>
</Properties>
</file>